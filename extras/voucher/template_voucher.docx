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F02" w:rsidRPr="002448D2" w:rsidRDefault="00562717" w:rsidP="00C63904">
      <w:pPr>
        <w:pStyle w:val="ecxmsonormal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92D050"/>
        <w:jc w:val="center"/>
        <w:rPr>
          <w:rFonts w:ascii="Verdana" w:hAnsi="Verdana"/>
          <w:b/>
          <w:bCs/>
          <w:iCs/>
          <w:color w:val="000000"/>
          <w:sz w:val="28"/>
          <w:szCs w:val="28"/>
          <w:lang w:val="es-ES_tradnl"/>
        </w:rPr>
      </w:pPr>
      <w:r>
        <w:rPr>
          <w:rFonts w:ascii="Verdana" w:hAnsi="Verdana"/>
          <w:b/>
          <w:bCs/>
          <w:iCs/>
          <w:color w:val="000000"/>
          <w:sz w:val="28"/>
          <w:szCs w:val="28"/>
          <w:lang w:val="es-ES_tradnl"/>
        </w:rPr>
        <w:t xml:space="preserve"> </w:t>
      </w:r>
      <w:r w:rsidR="005C6F02" w:rsidRPr="002448D2">
        <w:rPr>
          <w:rFonts w:ascii="Verdana" w:hAnsi="Verdana"/>
          <w:b/>
          <w:bCs/>
          <w:iCs/>
          <w:color w:val="000000"/>
          <w:sz w:val="28"/>
          <w:szCs w:val="28"/>
          <w:lang w:val="es-ES_tradnl"/>
        </w:rPr>
        <w:t>V</w:t>
      </w:r>
      <w:r w:rsidR="009A2461" w:rsidRPr="002448D2">
        <w:rPr>
          <w:rFonts w:ascii="Verdana" w:hAnsi="Verdana"/>
          <w:b/>
          <w:bCs/>
          <w:iCs/>
          <w:color w:val="000000"/>
          <w:sz w:val="28"/>
          <w:szCs w:val="28"/>
          <w:lang w:val="es-ES_tradnl"/>
        </w:rPr>
        <w:t>OUCHER DE ALOJAMIENTO</w:t>
      </w:r>
    </w:p>
    <w:tbl>
      <w:tblPr>
        <w:tblW w:w="1016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"/>
        <w:gridCol w:w="464"/>
        <w:gridCol w:w="1474"/>
        <w:gridCol w:w="236"/>
        <w:gridCol w:w="202"/>
        <w:gridCol w:w="259"/>
        <w:gridCol w:w="12"/>
        <w:gridCol w:w="38"/>
        <w:gridCol w:w="16"/>
        <w:gridCol w:w="1325"/>
        <w:gridCol w:w="175"/>
        <w:gridCol w:w="352"/>
        <w:gridCol w:w="463"/>
        <w:gridCol w:w="226"/>
        <w:gridCol w:w="180"/>
        <w:gridCol w:w="146"/>
        <w:gridCol w:w="1308"/>
        <w:gridCol w:w="293"/>
        <w:gridCol w:w="483"/>
        <w:gridCol w:w="437"/>
        <w:gridCol w:w="2038"/>
      </w:tblGrid>
      <w:tr w:rsidR="001D1D51" w:rsidRPr="00E81CE7" w:rsidTr="009B0EF2">
        <w:trPr>
          <w:gridBefore w:val="1"/>
          <w:wBefore w:w="34" w:type="dxa"/>
        </w:trPr>
        <w:tc>
          <w:tcPr>
            <w:tcW w:w="2635" w:type="dxa"/>
            <w:gridSpan w:val="5"/>
          </w:tcPr>
          <w:p w:rsidR="009A2461" w:rsidRPr="00E81CE7" w:rsidRDefault="001C742A" w:rsidP="005C6F02">
            <w:pPr>
              <w:pStyle w:val="ecxmsonormal"/>
              <w:rPr>
                <w:rFonts w:ascii="Verdana" w:hAnsi="Verdana"/>
              </w:rPr>
            </w:pPr>
            <w:r w:rsidRPr="001C742A">
              <w:rPr>
                <w:rFonts w:ascii="Verdana" w:hAnsi="Verdana"/>
                <w:b/>
                <w:bCs/>
                <w:i/>
                <w:iCs/>
                <w:lang w:val="es-ES_tradnl"/>
              </w:rPr>
              <w:t xml:space="preserve">Código de </w:t>
            </w:r>
            <w:r w:rsidR="009A2461" w:rsidRPr="001C742A">
              <w:rPr>
                <w:rFonts w:ascii="Verdana" w:hAnsi="Verdana"/>
                <w:b/>
                <w:bCs/>
                <w:i/>
                <w:iCs/>
                <w:lang w:val="es-ES_tradnl"/>
              </w:rPr>
              <w:t>reserva</w:t>
            </w:r>
            <w:r w:rsidR="009A2461" w:rsidRPr="00E81CE7">
              <w:rPr>
                <w:rFonts w:ascii="Verdana" w:hAnsi="Verdana"/>
                <w:b/>
                <w:bCs/>
                <w:i/>
                <w:iCs/>
                <w:sz w:val="28"/>
                <w:szCs w:val="28"/>
                <w:lang w:val="es-ES_tradnl"/>
              </w:rPr>
              <w:t>:</w:t>
            </w:r>
          </w:p>
        </w:tc>
        <w:tc>
          <w:tcPr>
            <w:tcW w:w="7492" w:type="dxa"/>
            <w:gridSpan w:val="15"/>
          </w:tcPr>
          <w:p w:rsidR="004B53BA" w:rsidRPr="00E81CE7" w:rsidRDefault="009A5A84" w:rsidP="009531F0">
            <w:pPr>
              <w:pStyle w:val="ecxmsonormal"/>
              <w:rPr>
                <w:rFonts w:ascii="Verdana" w:hAnsi="Verdana"/>
              </w:rPr>
            </w:pPr>
            <w:r w:rsidRPr="009A5A84">
              <w:rPr>
                <w:rFonts w:ascii="Verdana" w:hAnsi="Verdana"/>
              </w:rPr>
              <w:t>${</w:t>
            </w:r>
            <w:proofErr w:type="spellStart"/>
            <w:r w:rsidRPr="009A5A84">
              <w:rPr>
                <w:rFonts w:ascii="Verdana" w:hAnsi="Verdana"/>
              </w:rPr>
              <w:t>codigoReserva</w:t>
            </w:r>
            <w:proofErr w:type="spellEnd"/>
            <w:r w:rsidRPr="009A5A84">
              <w:rPr>
                <w:rFonts w:ascii="Verdana" w:hAnsi="Verdana"/>
              </w:rPr>
              <w:t>}</w:t>
            </w:r>
          </w:p>
        </w:tc>
      </w:tr>
      <w:tr w:rsidR="006E19B4" w:rsidRPr="00BC7DE0" w:rsidTr="009B0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0161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E19B4" w:rsidRPr="002448D2" w:rsidRDefault="006E19B4" w:rsidP="00E2583E">
            <w:pPr>
              <w:jc w:val="center"/>
              <w:rPr>
                <w:rFonts w:ascii="Arial" w:hAnsi="Arial" w:cs="Arial"/>
                <w:b/>
                <w:color w:val="FFFFFF"/>
              </w:rPr>
            </w:pPr>
          </w:p>
        </w:tc>
      </w:tr>
      <w:tr w:rsidR="006E19B4" w:rsidRPr="00BC7DE0" w:rsidTr="009B0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0161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bottom"/>
          </w:tcPr>
          <w:p w:rsidR="006E19B4" w:rsidRPr="00BC7DE0" w:rsidRDefault="006E19B4" w:rsidP="00E2583E">
            <w:pPr>
              <w:jc w:val="center"/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BC7DE0">
              <w:rPr>
                <w:rFonts w:ascii="Arial" w:hAnsi="Arial" w:cs="Arial"/>
                <w:b/>
                <w:color w:val="FFFFFF"/>
                <w:sz w:val="28"/>
                <w:szCs w:val="28"/>
              </w:rPr>
              <w:t>R E S E R V A   D E   A L O J A M I E N T O</w:t>
            </w:r>
          </w:p>
        </w:tc>
      </w:tr>
      <w:tr w:rsidR="001D1D51" w:rsidRPr="00E026DE" w:rsidTr="009B0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02"/>
        </w:trPr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C26" w:rsidRPr="00E026DE" w:rsidRDefault="00725C26" w:rsidP="00725C2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026DE">
              <w:rPr>
                <w:rFonts w:ascii="Arial" w:hAnsi="Arial" w:cs="Arial"/>
                <w:b/>
                <w:sz w:val="24"/>
                <w:szCs w:val="24"/>
              </w:rPr>
              <w:t xml:space="preserve">APELLIDO Y NOMBRE: </w:t>
            </w:r>
          </w:p>
        </w:tc>
        <w:tc>
          <w:tcPr>
            <w:tcW w:w="7751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C26" w:rsidRPr="00E026DE" w:rsidRDefault="00DA49F9" w:rsidP="001C6B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A49F9">
              <w:rPr>
                <w:rFonts w:ascii="Arial" w:hAnsi="Arial" w:cs="Arial"/>
                <w:b/>
                <w:sz w:val="24"/>
                <w:szCs w:val="24"/>
              </w:rPr>
              <w:t>${</w:t>
            </w:r>
            <w:proofErr w:type="spellStart"/>
            <w:r w:rsidRPr="00DA49F9">
              <w:rPr>
                <w:rFonts w:ascii="Arial" w:hAnsi="Arial" w:cs="Arial"/>
                <w:b/>
                <w:sz w:val="24"/>
                <w:szCs w:val="24"/>
              </w:rPr>
              <w:t>nombreReserva</w:t>
            </w:r>
            <w:proofErr w:type="spellEnd"/>
            <w:r w:rsidRPr="00DA49F9">
              <w:rPr>
                <w:rFonts w:ascii="Arial" w:hAnsi="Arial" w:cs="Arial"/>
                <w:b/>
                <w:sz w:val="24"/>
                <w:szCs w:val="24"/>
              </w:rPr>
              <w:t>}</w:t>
            </w:r>
          </w:p>
        </w:tc>
      </w:tr>
      <w:tr w:rsidR="005019A6" w:rsidRPr="00BC7DE0" w:rsidTr="009B0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273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B4" w:rsidRPr="00BC7DE0" w:rsidRDefault="006E19B4" w:rsidP="003D0400">
            <w:pPr>
              <w:rPr>
                <w:rFonts w:ascii="Arial" w:hAnsi="Arial" w:cs="Arial"/>
                <w:b/>
              </w:rPr>
            </w:pPr>
            <w:r w:rsidRPr="00BC7DE0">
              <w:rPr>
                <w:rFonts w:ascii="Arial" w:hAnsi="Arial" w:cs="Arial"/>
                <w:b/>
              </w:rPr>
              <w:t>D. N.</w:t>
            </w:r>
            <w:r w:rsidR="006D7721">
              <w:rPr>
                <w:rFonts w:ascii="Arial" w:hAnsi="Arial" w:cs="Arial"/>
                <w:b/>
              </w:rPr>
              <w:t>I.</w:t>
            </w:r>
            <w:r w:rsidR="007F7ECC">
              <w:rPr>
                <w:b/>
              </w:rPr>
              <w:t xml:space="preserve">: </w:t>
            </w:r>
            <w:r w:rsidR="00F2700B">
              <w:rPr>
                <w:b/>
              </w:rPr>
              <w:t>${documento}</w:t>
            </w:r>
          </w:p>
        </w:tc>
        <w:tc>
          <w:tcPr>
            <w:tcW w:w="27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B4" w:rsidRPr="00BC7DE0" w:rsidRDefault="006E19B4" w:rsidP="00A307E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Categoría:</w:t>
            </w:r>
            <w:r w:rsidR="007D44B9">
              <w:rPr>
                <w:rFonts w:ascii="Arial" w:hAnsi="Arial" w:cs="Arial"/>
                <w:b/>
              </w:rPr>
              <w:t xml:space="preserve"> </w:t>
            </w:r>
            <w:r w:rsidR="00AE3A31">
              <w:rPr>
                <w:rFonts w:ascii="Arial" w:hAnsi="Arial" w:cs="Arial"/>
                <w:b/>
              </w:rPr>
              <w:t xml:space="preserve"> </w:t>
            </w:r>
            <w:r w:rsidR="002E5361" w:rsidRPr="002E5361">
              <w:rPr>
                <w:rFonts w:ascii="Arial" w:hAnsi="Arial" w:cs="Arial"/>
                <w:b/>
              </w:rPr>
              <w:t>${categoría}</w:t>
            </w:r>
          </w:p>
        </w:tc>
        <w:tc>
          <w:tcPr>
            <w:tcW w:w="47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B4" w:rsidRPr="00BC7DE0" w:rsidRDefault="006E19B4" w:rsidP="00226C0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Tarifa</w:t>
            </w:r>
            <w:r w:rsidR="003D0400">
              <w:rPr>
                <w:rFonts w:ascii="Arial" w:hAnsi="Arial" w:cs="Arial"/>
                <w:b/>
              </w:rPr>
              <w:t>. $</w:t>
            </w:r>
            <w:r w:rsidR="00226C01">
              <w:rPr>
                <w:rFonts w:ascii="Arial" w:hAnsi="Arial" w:cs="Arial"/>
                <w:b/>
              </w:rPr>
              <w:t xml:space="preserve"> </w:t>
            </w:r>
            <w:r w:rsidR="00226C01" w:rsidRPr="00226C01">
              <w:rPr>
                <w:rFonts w:ascii="Arial" w:hAnsi="Arial" w:cs="Arial"/>
                <w:b/>
              </w:rPr>
              <w:t>${</w:t>
            </w:r>
            <w:proofErr w:type="spellStart"/>
            <w:r w:rsidR="00226C01" w:rsidRPr="00226C01">
              <w:rPr>
                <w:rFonts w:ascii="Arial" w:hAnsi="Arial" w:cs="Arial"/>
                <w:b/>
              </w:rPr>
              <w:t>montoTarifa</w:t>
            </w:r>
            <w:proofErr w:type="spellEnd"/>
            <w:r w:rsidR="00226C01" w:rsidRPr="00226C01">
              <w:rPr>
                <w:rFonts w:ascii="Arial" w:hAnsi="Arial" w:cs="Arial"/>
                <w:b/>
              </w:rPr>
              <w:t>}</w:t>
            </w:r>
          </w:p>
        </w:tc>
      </w:tr>
      <w:tr w:rsidR="006E19B4" w:rsidRPr="00BC7DE0" w:rsidTr="009B0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10161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A9A" w:rsidRPr="00BC7DE0" w:rsidRDefault="006E19B4" w:rsidP="00A307EA">
            <w:pPr>
              <w:rPr>
                <w:rFonts w:ascii="Arial" w:hAnsi="Arial" w:cs="Arial"/>
                <w:b/>
              </w:rPr>
            </w:pPr>
            <w:r w:rsidRPr="00BC7DE0">
              <w:rPr>
                <w:rFonts w:ascii="Arial" w:hAnsi="Arial" w:cs="Arial"/>
                <w:b/>
              </w:rPr>
              <w:t>Domicilio</w:t>
            </w:r>
            <w:r w:rsidR="00FE4E30">
              <w:rPr>
                <w:rFonts w:ascii="Arial" w:hAnsi="Arial" w:cs="Arial"/>
                <w:b/>
              </w:rPr>
              <w:t xml:space="preserve">: </w:t>
            </w:r>
            <w:r w:rsidR="002E5361" w:rsidRPr="002E5361">
              <w:rPr>
                <w:rFonts w:ascii="Arial" w:hAnsi="Arial" w:cs="Arial"/>
                <w:b/>
              </w:rPr>
              <w:t>${domicilio}</w:t>
            </w:r>
          </w:p>
        </w:tc>
      </w:tr>
      <w:tr w:rsidR="005019A6" w:rsidRPr="00BC7DE0" w:rsidTr="009B0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406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B4" w:rsidRPr="00D70E57" w:rsidRDefault="0088093C" w:rsidP="00D70E5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E-Mail: </w:t>
            </w:r>
            <w:r w:rsidRPr="0088093C">
              <w:rPr>
                <w:rFonts w:ascii="Arial" w:hAnsi="Arial" w:cs="Arial"/>
                <w:b/>
              </w:rPr>
              <w:t>${email}</w:t>
            </w:r>
          </w:p>
        </w:tc>
        <w:tc>
          <w:tcPr>
            <w:tcW w:w="2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B4" w:rsidRPr="00D70E57" w:rsidRDefault="00F92159" w:rsidP="00D70E5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TEL.</w:t>
            </w:r>
            <w:r w:rsidR="00832942">
              <w:rPr>
                <w:rFonts w:ascii="Arial" w:hAnsi="Arial" w:cs="Arial"/>
                <w:b/>
              </w:rPr>
              <w:t xml:space="preserve">: </w:t>
            </w:r>
            <w:r w:rsidR="00D70E57" w:rsidRPr="00D70E57">
              <w:rPr>
                <w:rFonts w:ascii="Arial" w:hAnsi="Arial" w:cs="Arial"/>
                <w:b/>
              </w:rPr>
              <w:t>${</w:t>
            </w:r>
            <w:proofErr w:type="spellStart"/>
            <w:r w:rsidR="00D70E57" w:rsidRPr="00D70E57">
              <w:rPr>
                <w:rFonts w:ascii="Arial" w:hAnsi="Arial" w:cs="Arial"/>
                <w:b/>
              </w:rPr>
              <w:t>telefono</w:t>
            </w:r>
            <w:proofErr w:type="spellEnd"/>
            <w:r w:rsidR="00D70E57" w:rsidRPr="00D70E57"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32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B4" w:rsidRPr="003F07D5" w:rsidRDefault="006E19B4" w:rsidP="003F07D5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Cel</w:t>
            </w:r>
            <w:proofErr w:type="spellEnd"/>
            <w:r>
              <w:rPr>
                <w:rFonts w:ascii="Arial" w:hAnsi="Arial" w:cs="Arial"/>
                <w:b/>
              </w:rPr>
              <w:t>:</w:t>
            </w:r>
            <w:r w:rsidR="00515653">
              <w:rPr>
                <w:rFonts w:ascii="Arial" w:hAnsi="Arial" w:cs="Arial"/>
                <w:b/>
              </w:rPr>
              <w:t xml:space="preserve"> </w:t>
            </w:r>
            <w:r w:rsidR="003F07D5" w:rsidRPr="003F07D5">
              <w:rPr>
                <w:rFonts w:ascii="Arial" w:hAnsi="Arial" w:cs="Arial"/>
                <w:b/>
              </w:rPr>
              <w:t>${telefono2}</w:t>
            </w:r>
          </w:p>
        </w:tc>
      </w:tr>
      <w:tr w:rsidR="005019A6" w:rsidRPr="00AE3A31" w:rsidTr="009B0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271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B4" w:rsidRPr="003D0400" w:rsidRDefault="00FC63AF" w:rsidP="00C668DC">
            <w:pPr>
              <w:rPr>
                <w:rFonts w:ascii="Arial" w:hAnsi="Arial" w:cs="Arial"/>
                <w:b/>
                <w:lang w:val="es-AR"/>
              </w:rPr>
            </w:pPr>
            <w:r w:rsidRPr="003D0400">
              <w:rPr>
                <w:rFonts w:ascii="Arial" w:hAnsi="Arial" w:cs="Arial"/>
                <w:b/>
                <w:lang w:val="es-AR"/>
              </w:rPr>
              <w:t>Localida</w:t>
            </w:r>
            <w:r w:rsidR="00627F65" w:rsidRPr="003D0400">
              <w:rPr>
                <w:rFonts w:ascii="Arial" w:hAnsi="Arial" w:cs="Arial"/>
                <w:b/>
                <w:lang w:val="es-AR"/>
              </w:rPr>
              <w:t>d</w:t>
            </w:r>
            <w:r w:rsidR="00C445A6" w:rsidRPr="003D0400">
              <w:rPr>
                <w:rFonts w:ascii="Arial" w:hAnsi="Arial" w:cs="Arial"/>
                <w:b/>
                <w:lang w:val="es-AR"/>
              </w:rPr>
              <w:t xml:space="preserve">: </w:t>
            </w:r>
            <w:r w:rsidR="00CA52D6" w:rsidRPr="00CA52D6">
              <w:rPr>
                <w:rFonts w:ascii="Arial" w:hAnsi="Arial" w:cs="Arial"/>
                <w:b/>
                <w:lang w:val="es-AR"/>
              </w:rPr>
              <w:t>${localidad}</w:t>
            </w:r>
          </w:p>
        </w:tc>
        <w:tc>
          <w:tcPr>
            <w:tcW w:w="25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B4" w:rsidRPr="003D0400" w:rsidRDefault="006E19B4" w:rsidP="00C668DC">
            <w:pPr>
              <w:rPr>
                <w:rFonts w:ascii="Arial" w:hAnsi="Arial" w:cs="Arial"/>
                <w:b/>
                <w:lang w:val="es-AR"/>
              </w:rPr>
            </w:pPr>
            <w:proofErr w:type="spellStart"/>
            <w:r w:rsidRPr="003D0400">
              <w:rPr>
                <w:rFonts w:ascii="Arial" w:hAnsi="Arial" w:cs="Arial"/>
                <w:b/>
                <w:lang w:val="es-AR"/>
              </w:rPr>
              <w:t>Cod</w:t>
            </w:r>
            <w:proofErr w:type="spellEnd"/>
            <w:r w:rsidRPr="003D0400">
              <w:rPr>
                <w:rFonts w:ascii="Arial" w:hAnsi="Arial" w:cs="Arial"/>
                <w:b/>
                <w:lang w:val="es-AR"/>
              </w:rPr>
              <w:t>. Postal:</w:t>
            </w:r>
            <w:r w:rsidR="00FB2A3C" w:rsidRPr="003D0400">
              <w:rPr>
                <w:rFonts w:ascii="Arial" w:hAnsi="Arial" w:cs="Arial"/>
                <w:b/>
                <w:lang w:val="es-AR"/>
              </w:rPr>
              <w:t xml:space="preserve"> </w:t>
            </w:r>
            <w:r w:rsidR="00AE3A31" w:rsidRPr="003D0400">
              <w:rPr>
                <w:rFonts w:ascii="Arial" w:hAnsi="Arial" w:cs="Arial"/>
                <w:b/>
                <w:lang w:val="es-AR"/>
              </w:rPr>
              <w:t xml:space="preserve"> </w:t>
            </w:r>
            <w:r w:rsidR="00CA52D6" w:rsidRPr="00CA52D6">
              <w:rPr>
                <w:rFonts w:ascii="Arial" w:hAnsi="Arial" w:cs="Arial"/>
                <w:b/>
                <w:lang w:val="es-AR"/>
              </w:rPr>
              <w:t>${</w:t>
            </w:r>
            <w:proofErr w:type="spellStart"/>
            <w:r w:rsidR="00CA52D6" w:rsidRPr="00CA52D6">
              <w:rPr>
                <w:rFonts w:ascii="Arial" w:hAnsi="Arial" w:cs="Arial"/>
                <w:b/>
                <w:lang w:val="es-AR"/>
              </w:rPr>
              <w:t>codigoPostal</w:t>
            </w:r>
            <w:proofErr w:type="spellEnd"/>
            <w:r w:rsidR="00CA52D6" w:rsidRPr="00CA52D6">
              <w:rPr>
                <w:rFonts w:ascii="Arial" w:hAnsi="Arial" w:cs="Arial"/>
                <w:b/>
                <w:lang w:val="es-AR"/>
              </w:rPr>
              <w:t>}</w:t>
            </w:r>
          </w:p>
        </w:tc>
        <w:tc>
          <w:tcPr>
            <w:tcW w:w="48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B4" w:rsidRPr="003D0400" w:rsidRDefault="006E19B4" w:rsidP="00C668DC">
            <w:pPr>
              <w:rPr>
                <w:rFonts w:ascii="Arial" w:hAnsi="Arial" w:cs="Arial"/>
                <w:b/>
                <w:lang w:val="es-AR"/>
              </w:rPr>
            </w:pPr>
            <w:r w:rsidRPr="003D0400">
              <w:rPr>
                <w:rFonts w:ascii="Arial" w:hAnsi="Arial" w:cs="Arial"/>
                <w:b/>
                <w:lang w:val="es-AR"/>
              </w:rPr>
              <w:t>Provincia:</w:t>
            </w:r>
            <w:r w:rsidR="00775B08" w:rsidRPr="003D0400">
              <w:rPr>
                <w:rFonts w:ascii="Arial" w:hAnsi="Arial" w:cs="Arial"/>
                <w:b/>
                <w:lang w:val="es-AR"/>
              </w:rPr>
              <w:t xml:space="preserve"> </w:t>
            </w:r>
            <w:r w:rsidR="005019A6" w:rsidRPr="003D0400">
              <w:rPr>
                <w:rFonts w:ascii="Arial" w:hAnsi="Arial" w:cs="Arial"/>
                <w:b/>
                <w:lang w:val="es-AR"/>
              </w:rPr>
              <w:t xml:space="preserve"> </w:t>
            </w:r>
            <w:r w:rsidR="00CA52D6" w:rsidRPr="00CA52D6">
              <w:rPr>
                <w:rFonts w:ascii="Arial" w:hAnsi="Arial" w:cs="Arial"/>
                <w:b/>
                <w:lang w:val="es-AR"/>
              </w:rPr>
              <w:t>${provincia}</w:t>
            </w:r>
          </w:p>
        </w:tc>
      </w:tr>
      <w:tr w:rsidR="001D1D51" w:rsidRPr="00AE3A31" w:rsidTr="009B0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71"/>
        </w:trPr>
        <w:tc>
          <w:tcPr>
            <w:tcW w:w="42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E19B4" w:rsidRPr="003D0400" w:rsidRDefault="006E19B4" w:rsidP="003D0400">
            <w:pPr>
              <w:rPr>
                <w:rFonts w:ascii="Arial" w:hAnsi="Arial" w:cs="Arial"/>
                <w:b/>
                <w:lang w:val="es-AR"/>
              </w:rPr>
            </w:pPr>
            <w:proofErr w:type="spellStart"/>
            <w:r w:rsidRPr="003D0400">
              <w:rPr>
                <w:rFonts w:ascii="Arial" w:hAnsi="Arial" w:cs="Arial"/>
                <w:b/>
                <w:lang w:val="es-AR"/>
              </w:rPr>
              <w:t>Check</w:t>
            </w:r>
            <w:proofErr w:type="spellEnd"/>
            <w:r w:rsidRPr="003D0400">
              <w:rPr>
                <w:rFonts w:ascii="Arial" w:hAnsi="Arial" w:cs="Arial"/>
                <w:b/>
                <w:lang w:val="es-AR"/>
              </w:rPr>
              <w:t xml:space="preserve"> In</w:t>
            </w:r>
            <w:r w:rsidR="009221BC" w:rsidRPr="003D0400">
              <w:rPr>
                <w:rFonts w:ascii="Arial" w:hAnsi="Arial" w:cs="Arial"/>
                <w:b/>
                <w:lang w:val="es-AR"/>
              </w:rPr>
              <w:t xml:space="preserve"> </w:t>
            </w:r>
            <w:r w:rsidR="001B21E2" w:rsidRPr="003D0400">
              <w:rPr>
                <w:rFonts w:ascii="Arial" w:hAnsi="Arial" w:cs="Arial"/>
                <w:b/>
                <w:lang w:val="es-AR"/>
              </w:rPr>
              <w:t xml:space="preserve">: </w:t>
            </w:r>
            <w:r w:rsidR="00CA52D6" w:rsidRPr="00CA52D6">
              <w:rPr>
                <w:rFonts w:ascii="Arial" w:hAnsi="Arial" w:cs="Arial"/>
                <w:b/>
                <w:lang w:val="es-AR"/>
              </w:rPr>
              <w:t>${</w:t>
            </w:r>
            <w:proofErr w:type="spellStart"/>
            <w:r w:rsidR="00CA52D6" w:rsidRPr="00CA52D6">
              <w:rPr>
                <w:rFonts w:ascii="Arial" w:hAnsi="Arial" w:cs="Arial"/>
                <w:b/>
                <w:lang w:val="es-AR"/>
              </w:rPr>
              <w:t>fechaIn</w:t>
            </w:r>
            <w:proofErr w:type="spellEnd"/>
            <w:r w:rsidR="00CA52D6" w:rsidRPr="00CA52D6">
              <w:rPr>
                <w:rFonts w:ascii="Arial" w:hAnsi="Arial" w:cs="Arial"/>
                <w:b/>
                <w:lang w:val="es-AR"/>
              </w:rPr>
              <w:t>}</w:t>
            </w:r>
            <w:r w:rsidR="00C445A6" w:rsidRPr="003D0400">
              <w:rPr>
                <w:rFonts w:ascii="Arial" w:hAnsi="Arial" w:cs="Arial"/>
                <w:b/>
                <w:lang w:val="es-AR"/>
              </w:rPr>
              <w:t xml:space="preserve">     </w:t>
            </w:r>
            <w:r w:rsidR="00566A26" w:rsidRPr="003D0400">
              <w:rPr>
                <w:rFonts w:ascii="Arial" w:hAnsi="Arial" w:cs="Arial"/>
                <w:b/>
                <w:lang w:val="es-AR"/>
              </w:rPr>
              <w:t xml:space="preserve"> </w:t>
            </w:r>
            <w:r w:rsidR="00F73462" w:rsidRPr="003D0400">
              <w:rPr>
                <w:rFonts w:ascii="Arial" w:hAnsi="Arial" w:cs="Arial"/>
                <w:b/>
                <w:lang w:val="es-AR"/>
              </w:rPr>
              <w:t xml:space="preserve">       </w:t>
            </w:r>
            <w:r w:rsidRPr="003D0400">
              <w:rPr>
                <w:rFonts w:ascii="Arial" w:hAnsi="Arial" w:cs="Arial"/>
                <w:b/>
                <w:lang w:val="es-AR"/>
              </w:rPr>
              <w:t xml:space="preserve">Hora: </w:t>
            </w:r>
            <w:r w:rsidR="00D51585" w:rsidRPr="003D0400">
              <w:rPr>
                <w:rFonts w:ascii="Arial" w:hAnsi="Arial" w:cs="Arial"/>
                <w:b/>
                <w:lang w:val="es-AR"/>
              </w:rPr>
              <w:t>1</w:t>
            </w:r>
            <w:r w:rsidR="00ED660D" w:rsidRPr="003D0400">
              <w:rPr>
                <w:rFonts w:ascii="Arial" w:hAnsi="Arial" w:cs="Arial"/>
                <w:b/>
                <w:lang w:val="es-AR"/>
              </w:rPr>
              <w:t>2</w:t>
            </w:r>
            <w:r w:rsidR="00AD4EE5" w:rsidRPr="003D0400">
              <w:rPr>
                <w:rFonts w:ascii="Arial" w:hAnsi="Arial" w:cs="Arial"/>
                <w:b/>
                <w:lang w:val="es-AR"/>
              </w:rPr>
              <w:t>.00</w:t>
            </w:r>
          </w:p>
        </w:tc>
        <w:tc>
          <w:tcPr>
            <w:tcW w:w="592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E19B4" w:rsidRPr="00AE3A31" w:rsidRDefault="006E19B4" w:rsidP="003D0400">
            <w:pPr>
              <w:rPr>
                <w:rFonts w:ascii="Arial" w:hAnsi="Arial" w:cs="Arial"/>
                <w:b/>
                <w:lang w:val="en-US"/>
              </w:rPr>
            </w:pPr>
            <w:r w:rsidRPr="003D0400">
              <w:rPr>
                <w:rFonts w:ascii="Arial" w:hAnsi="Arial" w:cs="Arial"/>
                <w:b/>
                <w:lang w:val="es-AR"/>
              </w:rPr>
              <w:t>Ch</w:t>
            </w:r>
            <w:proofErr w:type="spellStart"/>
            <w:r w:rsidRPr="00AE3A31">
              <w:rPr>
                <w:rFonts w:ascii="Arial" w:hAnsi="Arial" w:cs="Arial"/>
                <w:b/>
                <w:lang w:val="en-US"/>
              </w:rPr>
              <w:t>eck</w:t>
            </w:r>
            <w:proofErr w:type="spellEnd"/>
            <w:r w:rsidRPr="00AE3A31">
              <w:rPr>
                <w:rFonts w:ascii="Arial" w:hAnsi="Arial" w:cs="Arial"/>
                <w:b/>
                <w:lang w:val="en-US"/>
              </w:rPr>
              <w:t xml:space="preserve"> Ou</w:t>
            </w:r>
            <w:r w:rsidR="00AD4EE5" w:rsidRPr="00AE3A31">
              <w:rPr>
                <w:rFonts w:ascii="Arial" w:hAnsi="Arial" w:cs="Arial"/>
                <w:b/>
                <w:lang w:val="en-US"/>
              </w:rPr>
              <w:t xml:space="preserve">t </w:t>
            </w:r>
            <w:r w:rsidR="001A6DD7" w:rsidRPr="00AE3A31">
              <w:rPr>
                <w:rFonts w:ascii="Arial" w:hAnsi="Arial" w:cs="Arial"/>
                <w:b/>
                <w:lang w:val="en-US"/>
              </w:rPr>
              <w:t>:</w:t>
            </w:r>
            <w:r w:rsidR="00AD4EE5" w:rsidRPr="00AE3A31">
              <w:rPr>
                <w:rFonts w:ascii="Arial" w:hAnsi="Arial" w:cs="Arial"/>
                <w:b/>
                <w:lang w:val="en-US"/>
              </w:rPr>
              <w:t xml:space="preserve">  </w:t>
            </w:r>
            <w:r w:rsidR="00EB4D13" w:rsidRPr="00AE3A31">
              <w:rPr>
                <w:rFonts w:ascii="Arial" w:hAnsi="Arial" w:cs="Arial"/>
                <w:b/>
                <w:lang w:val="en-US"/>
              </w:rPr>
              <w:t xml:space="preserve"> </w:t>
            </w:r>
            <w:r w:rsidR="00CA52D6" w:rsidRPr="00CA52D6">
              <w:rPr>
                <w:rFonts w:ascii="Arial" w:hAnsi="Arial" w:cs="Arial"/>
                <w:b/>
                <w:lang w:val="en-US"/>
              </w:rPr>
              <w:t>${</w:t>
            </w:r>
            <w:proofErr w:type="spellStart"/>
            <w:r w:rsidR="00CA52D6" w:rsidRPr="00CA52D6">
              <w:rPr>
                <w:rFonts w:ascii="Arial" w:hAnsi="Arial" w:cs="Arial"/>
                <w:b/>
                <w:lang w:val="en-US"/>
              </w:rPr>
              <w:t>fechaOut</w:t>
            </w:r>
            <w:proofErr w:type="spellEnd"/>
            <w:r w:rsidR="00CA52D6" w:rsidRPr="00CA52D6">
              <w:rPr>
                <w:rFonts w:ascii="Arial" w:hAnsi="Arial" w:cs="Arial"/>
                <w:b/>
                <w:lang w:val="en-US"/>
              </w:rPr>
              <w:t>}</w:t>
            </w:r>
            <w:r w:rsidR="00F73462" w:rsidRPr="00AE3A31">
              <w:rPr>
                <w:rFonts w:ascii="Arial" w:hAnsi="Arial" w:cs="Arial"/>
                <w:b/>
                <w:lang w:val="en-US"/>
              </w:rPr>
              <w:t xml:space="preserve">          </w:t>
            </w:r>
            <w:r w:rsidR="00053813" w:rsidRPr="00AE3A31">
              <w:rPr>
                <w:rFonts w:ascii="Arial" w:hAnsi="Arial" w:cs="Arial"/>
                <w:b/>
                <w:lang w:val="en-US"/>
              </w:rPr>
              <w:t xml:space="preserve">  </w:t>
            </w:r>
            <w:r w:rsidRPr="00AE3A31">
              <w:rPr>
                <w:rFonts w:ascii="Arial" w:hAnsi="Arial" w:cs="Arial"/>
                <w:b/>
                <w:lang w:val="en-US"/>
              </w:rPr>
              <w:t xml:space="preserve">Hora: </w:t>
            </w:r>
            <w:r w:rsidR="00DF6C74">
              <w:rPr>
                <w:rFonts w:ascii="Arial" w:hAnsi="Arial" w:cs="Arial"/>
                <w:b/>
                <w:lang w:val="en-US"/>
              </w:rPr>
              <w:t>10</w:t>
            </w:r>
            <w:r w:rsidR="00AD4EE5" w:rsidRPr="00AE3A31">
              <w:rPr>
                <w:rFonts w:ascii="Arial" w:hAnsi="Arial" w:cs="Arial"/>
                <w:b/>
                <w:lang w:val="en-US"/>
              </w:rPr>
              <w:t>.00</w:t>
            </w:r>
          </w:p>
        </w:tc>
      </w:tr>
      <w:tr w:rsidR="006E19B4" w:rsidRPr="00E026DE" w:rsidTr="009B0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01"/>
        </w:trPr>
        <w:tc>
          <w:tcPr>
            <w:tcW w:w="10161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877" w:rsidRPr="00E026DE" w:rsidRDefault="006E19B4" w:rsidP="00CA52D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C23BA">
              <w:rPr>
                <w:rFonts w:ascii="Arial" w:hAnsi="Arial" w:cs="Arial"/>
                <w:b/>
                <w:sz w:val="24"/>
                <w:szCs w:val="24"/>
                <w:lang w:val="es-AR"/>
              </w:rPr>
              <w:t>H</w:t>
            </w:r>
            <w:r w:rsidRPr="00E026DE">
              <w:rPr>
                <w:rFonts w:ascii="Arial" w:hAnsi="Arial" w:cs="Arial"/>
                <w:b/>
                <w:sz w:val="24"/>
                <w:szCs w:val="24"/>
              </w:rPr>
              <w:t>ABITACIONES:</w:t>
            </w:r>
            <w:r w:rsidR="009A725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CA52D6" w:rsidRPr="00CA52D6">
              <w:rPr>
                <w:rFonts w:ascii="Arial" w:hAnsi="Arial" w:cs="Arial"/>
                <w:b/>
                <w:sz w:val="24"/>
                <w:szCs w:val="24"/>
              </w:rPr>
              <w:t>${habitaciones}</w:t>
            </w:r>
            <w:r w:rsidR="00EC23BA">
              <w:rPr>
                <w:rFonts w:ascii="Arial" w:hAnsi="Arial" w:cs="Arial"/>
                <w:b/>
                <w:sz w:val="24"/>
                <w:szCs w:val="24"/>
              </w:rPr>
              <w:t xml:space="preserve"> – SUJETO A MODIFICACIONES</w:t>
            </w:r>
            <w:bookmarkStart w:id="0" w:name="_GoBack"/>
            <w:bookmarkEnd w:id="0"/>
          </w:p>
        </w:tc>
      </w:tr>
      <w:tr w:rsidR="009B0EF2" w:rsidRPr="00BC7DE0" w:rsidTr="009B0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01"/>
        </w:trPr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B4" w:rsidRPr="00BC7DE0" w:rsidRDefault="006E19B4" w:rsidP="00E2583E">
            <w:pPr>
              <w:rPr>
                <w:rFonts w:ascii="Arial" w:hAnsi="Arial" w:cs="Arial"/>
                <w:b/>
              </w:rPr>
            </w:pPr>
            <w:r w:rsidRPr="00BC7DE0">
              <w:rPr>
                <w:rFonts w:ascii="Arial" w:hAnsi="Arial" w:cs="Arial"/>
                <w:b/>
              </w:rPr>
              <w:t xml:space="preserve">CONCURRENTES: </w:t>
            </w:r>
          </w:p>
        </w:tc>
        <w:tc>
          <w:tcPr>
            <w:tcW w:w="20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B4" w:rsidRPr="00BC7DE0" w:rsidRDefault="00946C97" w:rsidP="00CA52D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3D225A">
              <w:rPr>
                <w:rFonts w:ascii="Arial" w:hAnsi="Arial" w:cs="Arial"/>
                <w:b/>
              </w:rPr>
              <w:t>M</w:t>
            </w:r>
            <w:r>
              <w:rPr>
                <w:rFonts w:ascii="Arial" w:hAnsi="Arial" w:cs="Arial"/>
                <w:b/>
              </w:rPr>
              <w:t>ayore</w:t>
            </w:r>
            <w:r w:rsidR="00BB1A9A">
              <w:rPr>
                <w:rFonts w:ascii="Arial" w:hAnsi="Arial" w:cs="Arial"/>
                <w:b/>
              </w:rPr>
              <w:t xml:space="preserve">s </w:t>
            </w:r>
            <w:r w:rsidR="00CA52D6" w:rsidRPr="00CA52D6">
              <w:rPr>
                <w:rFonts w:ascii="Arial" w:hAnsi="Arial" w:cs="Arial"/>
                <w:b/>
              </w:rPr>
              <w:t>${adultos}</w:t>
            </w:r>
          </w:p>
        </w:tc>
        <w:tc>
          <w:tcPr>
            <w:tcW w:w="2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B4" w:rsidRPr="00BC7DE0" w:rsidRDefault="006E19B4" w:rsidP="00360671">
            <w:pPr>
              <w:rPr>
                <w:rFonts w:ascii="Arial" w:hAnsi="Arial" w:cs="Arial"/>
                <w:b/>
              </w:rPr>
            </w:pPr>
            <w:r w:rsidRPr="00BC7DE0">
              <w:rPr>
                <w:rFonts w:ascii="Arial" w:hAnsi="Arial" w:cs="Arial"/>
                <w:b/>
              </w:rPr>
              <w:t>Menores</w:t>
            </w:r>
            <w:r w:rsidR="00016B8C">
              <w:rPr>
                <w:rFonts w:ascii="Arial" w:hAnsi="Arial" w:cs="Arial"/>
                <w:b/>
              </w:rPr>
              <w:t xml:space="preserve"> </w:t>
            </w:r>
            <w:r w:rsidR="00CA52D6" w:rsidRPr="00CA52D6">
              <w:rPr>
                <w:rFonts w:ascii="Arial" w:hAnsi="Arial" w:cs="Arial"/>
                <w:b/>
              </w:rPr>
              <w:t>${menores}</w:t>
            </w:r>
          </w:p>
        </w:tc>
        <w:tc>
          <w:tcPr>
            <w:tcW w:w="32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B4" w:rsidRPr="00BC7DE0" w:rsidRDefault="006E19B4" w:rsidP="00D84417">
            <w:pPr>
              <w:rPr>
                <w:rFonts w:ascii="Arial" w:hAnsi="Arial" w:cs="Arial"/>
                <w:b/>
              </w:rPr>
            </w:pPr>
            <w:r w:rsidRPr="00BC7DE0">
              <w:rPr>
                <w:rFonts w:ascii="Arial" w:hAnsi="Arial" w:cs="Arial"/>
                <w:b/>
              </w:rPr>
              <w:t>Sin cargo</w:t>
            </w:r>
            <w:r w:rsidR="00025C96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9B0EF2" w:rsidRPr="00BC7DE0" w:rsidTr="009B0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176"/>
        </w:trPr>
        <w:tc>
          <w:tcPr>
            <w:tcW w:w="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E19B4" w:rsidRPr="00BC7DE0" w:rsidRDefault="006E19B4" w:rsidP="00E2583E">
            <w:pPr>
              <w:jc w:val="center"/>
              <w:rPr>
                <w:rFonts w:ascii="Arial" w:hAnsi="Arial" w:cs="Arial"/>
                <w:b/>
                <w:color w:val="FFFFFF"/>
              </w:rPr>
            </w:pPr>
          </w:p>
        </w:tc>
        <w:tc>
          <w:tcPr>
            <w:tcW w:w="5104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E19B4" w:rsidRDefault="006E19B4" w:rsidP="00E2583E">
            <w:pPr>
              <w:rPr>
                <w:rFonts w:ascii="Arial" w:hAnsi="Arial" w:cs="Arial"/>
                <w:b/>
                <w:color w:val="FFFFFF"/>
              </w:rPr>
            </w:pPr>
          </w:p>
          <w:p w:rsidR="00297CDD" w:rsidRPr="00BC7DE0" w:rsidRDefault="00297CDD" w:rsidP="00E2583E">
            <w:pPr>
              <w:rPr>
                <w:rFonts w:ascii="Arial" w:hAnsi="Arial" w:cs="Arial"/>
                <w:b/>
                <w:color w:val="FFFFFF"/>
              </w:rPr>
            </w:pPr>
          </w:p>
        </w:tc>
        <w:tc>
          <w:tcPr>
            <w:tcW w:w="208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E19B4" w:rsidRPr="00BC7DE0" w:rsidRDefault="006E19B4" w:rsidP="00E2583E">
            <w:pPr>
              <w:jc w:val="center"/>
              <w:rPr>
                <w:rFonts w:ascii="Arial" w:hAnsi="Arial" w:cs="Arial"/>
                <w:b/>
                <w:color w:val="FFFFFF"/>
              </w:rPr>
            </w:pP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E19B4" w:rsidRPr="00BC7DE0" w:rsidRDefault="006E19B4" w:rsidP="00E2583E">
            <w:pPr>
              <w:jc w:val="center"/>
              <w:rPr>
                <w:rFonts w:ascii="Arial" w:hAnsi="Arial" w:cs="Arial"/>
                <w:b/>
                <w:color w:val="FFFFFF"/>
              </w:rPr>
            </w:pPr>
          </w:p>
        </w:tc>
      </w:tr>
      <w:tr w:rsidR="001D1D51" w:rsidRPr="00E026DE" w:rsidTr="009B0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56"/>
        </w:trPr>
        <w:tc>
          <w:tcPr>
            <w:tcW w:w="5276" w:type="dxa"/>
            <w:gridSpan w:val="14"/>
            <w:tcBorders>
              <w:top w:val="nil"/>
            </w:tcBorders>
            <w:shd w:val="clear" w:color="auto" w:fill="C00000"/>
            <w:vAlign w:val="center"/>
          </w:tcPr>
          <w:p w:rsidR="006E19B4" w:rsidRPr="006E19B4" w:rsidRDefault="006E19B4" w:rsidP="00E2583E">
            <w:pPr>
              <w:jc w:val="center"/>
              <w:rPr>
                <w:rFonts w:ascii="Verdana" w:hAnsi="Verdana" w:cs="Arial"/>
                <w:b/>
                <w:color w:val="FFFFFF"/>
                <w:sz w:val="24"/>
                <w:szCs w:val="24"/>
              </w:rPr>
            </w:pPr>
            <w:r w:rsidRPr="006E19B4">
              <w:rPr>
                <w:rFonts w:ascii="Verdana" w:hAnsi="Verdana" w:cs="Arial"/>
                <w:b/>
                <w:color w:val="FFFFFF"/>
                <w:sz w:val="24"/>
                <w:szCs w:val="24"/>
              </w:rPr>
              <w:t xml:space="preserve">A P E L </w:t>
            </w:r>
            <w:proofErr w:type="spellStart"/>
            <w:r w:rsidRPr="006E19B4">
              <w:rPr>
                <w:rFonts w:ascii="Verdana" w:hAnsi="Verdana" w:cs="Arial"/>
                <w:b/>
                <w:color w:val="FFFFFF"/>
                <w:sz w:val="24"/>
                <w:szCs w:val="24"/>
              </w:rPr>
              <w:t>L</w:t>
            </w:r>
            <w:proofErr w:type="spellEnd"/>
            <w:r w:rsidRPr="006E19B4">
              <w:rPr>
                <w:rFonts w:ascii="Verdana" w:hAnsi="Verdana" w:cs="Arial"/>
                <w:b/>
                <w:color w:val="FFFFFF"/>
                <w:sz w:val="24"/>
                <w:szCs w:val="24"/>
              </w:rPr>
              <w:t xml:space="preserve"> I D O   Y   N O M B R E</w:t>
            </w:r>
          </w:p>
        </w:tc>
        <w:tc>
          <w:tcPr>
            <w:tcW w:w="2847" w:type="dxa"/>
            <w:gridSpan w:val="6"/>
            <w:tcBorders>
              <w:top w:val="nil"/>
            </w:tcBorders>
            <w:shd w:val="clear" w:color="auto" w:fill="C00000"/>
            <w:vAlign w:val="center"/>
          </w:tcPr>
          <w:p w:rsidR="006E19B4" w:rsidRPr="00EF3222" w:rsidRDefault="006E19B4" w:rsidP="00E2583E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EF3222">
              <w:rPr>
                <w:rFonts w:ascii="Arial" w:hAnsi="Arial" w:cs="Arial"/>
                <w:b/>
                <w:color w:val="FFFFFF"/>
                <w:sz w:val="16"/>
                <w:szCs w:val="16"/>
              </w:rPr>
              <w:t>FECHA NACIMIENTO</w:t>
            </w:r>
          </w:p>
        </w:tc>
        <w:tc>
          <w:tcPr>
            <w:tcW w:w="2038" w:type="dxa"/>
            <w:tcBorders>
              <w:top w:val="nil"/>
            </w:tcBorders>
            <w:shd w:val="clear" w:color="auto" w:fill="C00000"/>
            <w:vAlign w:val="center"/>
          </w:tcPr>
          <w:p w:rsidR="006E19B4" w:rsidRPr="006E19B4" w:rsidRDefault="006E19B4" w:rsidP="00E2583E">
            <w:pPr>
              <w:jc w:val="center"/>
              <w:rPr>
                <w:rFonts w:ascii="Verdana" w:hAnsi="Verdana" w:cs="Arial"/>
                <w:b/>
                <w:color w:val="FFFFFF"/>
                <w:sz w:val="24"/>
                <w:szCs w:val="24"/>
              </w:rPr>
            </w:pPr>
            <w:r w:rsidRPr="006E19B4">
              <w:rPr>
                <w:rFonts w:ascii="Verdana" w:hAnsi="Verdana" w:cs="Arial"/>
                <w:b/>
                <w:color w:val="FFFFFF"/>
                <w:sz w:val="24"/>
                <w:szCs w:val="24"/>
              </w:rPr>
              <w:t xml:space="preserve">DNI </w:t>
            </w:r>
          </w:p>
        </w:tc>
      </w:tr>
      <w:tr w:rsidR="001D1D51" w:rsidRPr="00BC7DE0" w:rsidTr="009B0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11"/>
        </w:trPr>
        <w:tc>
          <w:tcPr>
            <w:tcW w:w="5276" w:type="dxa"/>
            <w:gridSpan w:val="14"/>
          </w:tcPr>
          <w:p w:rsidR="006E19B4" w:rsidRPr="00844AAF" w:rsidRDefault="00DE19C3" w:rsidP="00F73462">
            <w:pPr>
              <w:rPr>
                <w:rFonts w:ascii="Arial" w:hAnsi="Arial" w:cs="Arial"/>
                <w:sz w:val="28"/>
                <w:szCs w:val="28"/>
              </w:rPr>
            </w:pPr>
            <w:r w:rsidRPr="00DE19C3">
              <w:rPr>
                <w:rFonts w:ascii="Arial" w:hAnsi="Arial" w:cs="Arial"/>
                <w:sz w:val="28"/>
                <w:szCs w:val="28"/>
              </w:rPr>
              <w:t>${</w:t>
            </w:r>
            <w:proofErr w:type="spellStart"/>
            <w:r w:rsidRPr="00DE19C3">
              <w:rPr>
                <w:rFonts w:ascii="Arial" w:hAnsi="Arial" w:cs="Arial"/>
                <w:sz w:val="28"/>
                <w:szCs w:val="28"/>
              </w:rPr>
              <w:t>nombrePasajero</w:t>
            </w:r>
            <w:proofErr w:type="spellEnd"/>
            <w:r w:rsidRPr="00DE19C3">
              <w:rPr>
                <w:rFonts w:ascii="Arial" w:hAnsi="Arial" w:cs="Arial"/>
                <w:sz w:val="28"/>
                <w:szCs w:val="28"/>
              </w:rPr>
              <w:t>}</w:t>
            </w:r>
          </w:p>
        </w:tc>
        <w:tc>
          <w:tcPr>
            <w:tcW w:w="2847" w:type="dxa"/>
            <w:gridSpan w:val="6"/>
          </w:tcPr>
          <w:p w:rsidR="006E19B4" w:rsidRPr="00844AAF" w:rsidRDefault="00DE19C3" w:rsidP="001D1D51">
            <w:pPr>
              <w:rPr>
                <w:rFonts w:ascii="Arial" w:hAnsi="Arial" w:cs="Arial"/>
                <w:sz w:val="28"/>
                <w:szCs w:val="28"/>
              </w:rPr>
            </w:pPr>
            <w:r w:rsidRPr="00DE19C3">
              <w:rPr>
                <w:rFonts w:ascii="Arial" w:hAnsi="Arial" w:cs="Arial"/>
                <w:sz w:val="28"/>
                <w:szCs w:val="28"/>
              </w:rPr>
              <w:t>${</w:t>
            </w:r>
            <w:proofErr w:type="spellStart"/>
            <w:r w:rsidRPr="00DE19C3">
              <w:rPr>
                <w:rFonts w:ascii="Arial" w:hAnsi="Arial" w:cs="Arial"/>
                <w:sz w:val="28"/>
                <w:szCs w:val="28"/>
              </w:rPr>
              <w:t>fechaNacPasajero</w:t>
            </w:r>
            <w:proofErr w:type="spellEnd"/>
            <w:r w:rsidRPr="00DE19C3">
              <w:rPr>
                <w:rFonts w:ascii="Arial" w:hAnsi="Arial" w:cs="Arial"/>
                <w:sz w:val="28"/>
                <w:szCs w:val="28"/>
              </w:rPr>
              <w:t>}</w:t>
            </w:r>
          </w:p>
        </w:tc>
        <w:tc>
          <w:tcPr>
            <w:tcW w:w="2038" w:type="dxa"/>
          </w:tcPr>
          <w:p w:rsidR="006E19B4" w:rsidRPr="00844AAF" w:rsidRDefault="00DE19C3" w:rsidP="009B0EF2">
            <w:pPr>
              <w:rPr>
                <w:rFonts w:ascii="Arial" w:hAnsi="Arial" w:cs="Arial"/>
                <w:sz w:val="28"/>
                <w:szCs w:val="28"/>
              </w:rPr>
            </w:pPr>
            <w:r w:rsidRPr="00DE19C3">
              <w:rPr>
                <w:rFonts w:ascii="Arial" w:hAnsi="Arial" w:cs="Arial"/>
                <w:sz w:val="28"/>
                <w:szCs w:val="28"/>
              </w:rPr>
              <w:t>${</w:t>
            </w:r>
            <w:proofErr w:type="spellStart"/>
            <w:r w:rsidRPr="00DE19C3">
              <w:rPr>
                <w:rFonts w:ascii="Arial" w:hAnsi="Arial" w:cs="Arial"/>
                <w:sz w:val="28"/>
                <w:szCs w:val="28"/>
              </w:rPr>
              <w:t>dniPasajero</w:t>
            </w:r>
            <w:proofErr w:type="spellEnd"/>
            <w:r w:rsidRPr="00DE19C3"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  <w:tr w:rsidR="009B0EF2" w:rsidRPr="00E81CE7" w:rsidTr="009B0EF2">
        <w:trPr>
          <w:trHeight w:val="411"/>
        </w:trPr>
        <w:tc>
          <w:tcPr>
            <w:tcW w:w="2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DD" w:rsidRDefault="00297CDD" w:rsidP="00E81CE7">
            <w:pPr>
              <w:pStyle w:val="ecxmsonormal"/>
              <w:spacing w:before="0" w:beforeAutospacing="0" w:after="0" w:afterAutospacing="0"/>
              <w:rPr>
                <w:rFonts w:ascii="Verdana" w:hAnsi="Verdana"/>
                <w:b/>
              </w:rPr>
            </w:pPr>
          </w:p>
          <w:p w:rsidR="009A2461" w:rsidRDefault="009A2461" w:rsidP="00E81CE7">
            <w:pPr>
              <w:pStyle w:val="ecxmsonormal"/>
              <w:spacing w:before="0" w:beforeAutospacing="0" w:after="0" w:afterAutospacing="0"/>
              <w:rPr>
                <w:rFonts w:ascii="Verdana" w:hAnsi="Verdana"/>
                <w:b/>
              </w:rPr>
            </w:pPr>
            <w:r w:rsidRPr="00E81CE7">
              <w:rPr>
                <w:rFonts w:ascii="Verdana" w:hAnsi="Verdana"/>
                <w:b/>
              </w:rPr>
              <w:t>TARIFA POR DIA</w:t>
            </w:r>
          </w:p>
          <w:p w:rsidR="00297CDD" w:rsidRPr="00E81CE7" w:rsidRDefault="00297CDD" w:rsidP="00E81CE7">
            <w:pPr>
              <w:pStyle w:val="ecxmsonormal"/>
              <w:spacing w:before="0" w:beforeAutospacing="0" w:after="0" w:afterAutospacing="0"/>
              <w:rPr>
                <w:rFonts w:ascii="Verdana" w:hAnsi="Verdana"/>
                <w:b/>
              </w:rPr>
            </w:pPr>
          </w:p>
        </w:tc>
        <w:tc>
          <w:tcPr>
            <w:tcW w:w="237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DD" w:rsidRDefault="00297CDD" w:rsidP="00E81CE7">
            <w:pPr>
              <w:pStyle w:val="ecxmsonormal"/>
              <w:spacing w:before="0" w:beforeAutospacing="0" w:after="0" w:afterAutospacing="0"/>
              <w:rPr>
                <w:rFonts w:ascii="Verdana" w:hAnsi="Verdana"/>
                <w:b/>
              </w:rPr>
            </w:pPr>
          </w:p>
          <w:p w:rsidR="009A2461" w:rsidRPr="0088093C" w:rsidRDefault="009A2461" w:rsidP="00A307EA">
            <w:pPr>
              <w:pStyle w:val="ecxmsonormal"/>
              <w:spacing w:before="0" w:beforeAutospacing="0" w:after="0" w:afterAutospacing="0"/>
              <w:rPr>
                <w:rFonts w:ascii="Verdana" w:hAnsi="Verdana"/>
              </w:rPr>
            </w:pPr>
            <w:r w:rsidRPr="00E81CE7">
              <w:rPr>
                <w:rFonts w:ascii="Verdana" w:hAnsi="Verdana"/>
                <w:b/>
              </w:rPr>
              <w:t>$</w:t>
            </w:r>
            <w:r w:rsidR="0088093C">
              <w:rPr>
                <w:rFonts w:ascii="Verdana" w:hAnsi="Verdana"/>
                <w:b/>
              </w:rPr>
              <w:t xml:space="preserve"> </w:t>
            </w:r>
            <w:r w:rsidR="0088093C" w:rsidRPr="0088093C">
              <w:rPr>
                <w:rFonts w:ascii="Verdana" w:hAnsi="Verdana"/>
                <w:b/>
              </w:rPr>
              <w:t>${</w:t>
            </w:r>
            <w:proofErr w:type="spellStart"/>
            <w:r w:rsidR="0088093C" w:rsidRPr="0088093C">
              <w:rPr>
                <w:rFonts w:ascii="Verdana" w:hAnsi="Verdana"/>
                <w:b/>
              </w:rPr>
              <w:t>montoTarifa</w:t>
            </w:r>
            <w:proofErr w:type="spellEnd"/>
            <w:r w:rsidR="0088093C" w:rsidRPr="0088093C">
              <w:rPr>
                <w:rFonts w:ascii="Verdana" w:hAnsi="Verdana"/>
                <w:b/>
              </w:rPr>
              <w:t>}</w:t>
            </w:r>
          </w:p>
        </w:tc>
        <w:tc>
          <w:tcPr>
            <w:tcW w:w="26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DD" w:rsidRDefault="00297CDD" w:rsidP="00E81CE7">
            <w:pPr>
              <w:pStyle w:val="ecxmsonormal"/>
              <w:spacing w:before="0" w:beforeAutospacing="0" w:after="0" w:afterAutospacing="0"/>
              <w:rPr>
                <w:rFonts w:ascii="Verdana" w:hAnsi="Verdana"/>
                <w:b/>
              </w:rPr>
            </w:pPr>
          </w:p>
          <w:p w:rsidR="009A2461" w:rsidRPr="00E81CE7" w:rsidRDefault="009A2461" w:rsidP="00E81CE7">
            <w:pPr>
              <w:pStyle w:val="ecxmsonormal"/>
              <w:spacing w:before="0" w:beforeAutospacing="0" w:after="0" w:afterAutospacing="0"/>
              <w:rPr>
                <w:rFonts w:ascii="Verdana" w:hAnsi="Verdana"/>
                <w:b/>
              </w:rPr>
            </w:pPr>
            <w:r w:rsidRPr="00E81CE7">
              <w:rPr>
                <w:rFonts w:ascii="Verdana" w:hAnsi="Verdana"/>
                <w:b/>
              </w:rPr>
              <w:t>TARIFA TOTAL</w:t>
            </w:r>
          </w:p>
        </w:tc>
        <w:tc>
          <w:tcPr>
            <w:tcW w:w="29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461" w:rsidRDefault="009A2461" w:rsidP="006A5615">
            <w:pPr>
              <w:pStyle w:val="ecxmsonormal"/>
              <w:spacing w:before="0" w:beforeAutospacing="0" w:after="0" w:afterAutospacing="0"/>
              <w:rPr>
                <w:rFonts w:ascii="Verdana" w:hAnsi="Verdana"/>
                <w:b/>
              </w:rPr>
            </w:pPr>
          </w:p>
          <w:p w:rsidR="005019A6" w:rsidRPr="005F4583" w:rsidRDefault="00392D79" w:rsidP="005F4583">
            <w:pPr>
              <w:pStyle w:val="ecxmsonormal"/>
              <w:spacing w:before="0" w:beforeAutospacing="0" w:after="0" w:afterAutospacing="0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$</w:t>
            </w:r>
            <w:r w:rsidR="001C6B61">
              <w:rPr>
                <w:rFonts w:ascii="Verdana" w:hAnsi="Verdana"/>
                <w:b/>
              </w:rPr>
              <w:t xml:space="preserve"> </w:t>
            </w:r>
            <w:r w:rsidR="005F4583" w:rsidRPr="005F4583">
              <w:rPr>
                <w:rFonts w:ascii="Verdana" w:hAnsi="Verdana"/>
                <w:b/>
              </w:rPr>
              <w:t>${total}</w:t>
            </w:r>
          </w:p>
        </w:tc>
      </w:tr>
      <w:tr w:rsidR="00297CDD" w:rsidRPr="00E81CE7" w:rsidTr="009B0EF2">
        <w:trPr>
          <w:trHeight w:val="417"/>
        </w:trPr>
        <w:tc>
          <w:tcPr>
            <w:tcW w:w="10161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97CDD" w:rsidRDefault="00297CDD" w:rsidP="006E19B4">
            <w:pPr>
              <w:pStyle w:val="ecxmsonormal"/>
              <w:spacing w:before="0" w:beforeAutospacing="0" w:after="0" w:afterAutospacing="0"/>
              <w:jc w:val="center"/>
              <w:rPr>
                <w:rFonts w:ascii="Verdana" w:hAnsi="Verdana"/>
                <w:b/>
              </w:rPr>
            </w:pPr>
          </w:p>
        </w:tc>
      </w:tr>
      <w:tr w:rsidR="006E19B4" w:rsidRPr="00E81CE7" w:rsidTr="009B0EF2">
        <w:trPr>
          <w:trHeight w:val="417"/>
        </w:trPr>
        <w:tc>
          <w:tcPr>
            <w:tcW w:w="10161" w:type="dxa"/>
            <w:gridSpan w:val="21"/>
            <w:tcBorders>
              <w:top w:val="nil"/>
            </w:tcBorders>
            <w:shd w:val="clear" w:color="auto" w:fill="C00000"/>
          </w:tcPr>
          <w:p w:rsidR="006E19B4" w:rsidRPr="00E81CE7" w:rsidRDefault="006E19B4" w:rsidP="006E19B4">
            <w:pPr>
              <w:pStyle w:val="ecxmsonormal"/>
              <w:spacing w:before="0" w:beforeAutospacing="0" w:after="0" w:afterAutospacing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CONTANCIA DE PAGOS</w:t>
            </w:r>
          </w:p>
        </w:tc>
      </w:tr>
      <w:tr w:rsidR="005019A6" w:rsidRPr="00E81CE7" w:rsidTr="009B0EF2">
        <w:trPr>
          <w:trHeight w:val="417"/>
        </w:trPr>
        <w:tc>
          <w:tcPr>
            <w:tcW w:w="2681" w:type="dxa"/>
            <w:gridSpan w:val="7"/>
          </w:tcPr>
          <w:p w:rsidR="00360671" w:rsidRPr="00E81CE7" w:rsidRDefault="00A870D9" w:rsidP="003650CA">
            <w:pPr>
              <w:pStyle w:val="ecxmsonormal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RECIBO</w:t>
            </w:r>
            <w:r w:rsidR="00752695">
              <w:rPr>
                <w:rFonts w:ascii="Verdana" w:hAnsi="Verdana"/>
                <w:b/>
              </w:rPr>
              <w:t>:</w:t>
            </w:r>
            <w:r w:rsidR="00EC5BF5">
              <w:rPr>
                <w:rFonts w:ascii="Verdana" w:hAnsi="Verdana"/>
                <w:b/>
              </w:rPr>
              <w:t xml:space="preserve"> </w:t>
            </w:r>
            <w:r w:rsidR="001A0E3E">
              <w:rPr>
                <w:rFonts w:ascii="Verdana" w:hAnsi="Verdana"/>
                <w:b/>
              </w:rPr>
              <w:t xml:space="preserve"> </w:t>
            </w:r>
            <w:r w:rsidR="003650CA" w:rsidRPr="003650CA">
              <w:rPr>
                <w:rFonts w:ascii="Verdana" w:hAnsi="Verdana"/>
                <w:b/>
              </w:rPr>
              <w:t>${</w:t>
            </w:r>
            <w:proofErr w:type="spellStart"/>
            <w:r w:rsidR="003650CA" w:rsidRPr="003650CA">
              <w:rPr>
                <w:rFonts w:ascii="Verdana" w:hAnsi="Verdana"/>
                <w:b/>
              </w:rPr>
              <w:t>numeroRecibo</w:t>
            </w:r>
            <w:proofErr w:type="spellEnd"/>
            <w:r w:rsidR="003650CA" w:rsidRPr="003650CA">
              <w:rPr>
                <w:rFonts w:ascii="Verdana" w:hAnsi="Verdana"/>
                <w:b/>
              </w:rPr>
              <w:t>}</w:t>
            </w:r>
          </w:p>
        </w:tc>
        <w:tc>
          <w:tcPr>
            <w:tcW w:w="2369" w:type="dxa"/>
            <w:gridSpan w:val="6"/>
          </w:tcPr>
          <w:p w:rsidR="006E19B4" w:rsidRPr="00844AAF" w:rsidRDefault="006E19B4" w:rsidP="003650CA">
            <w:pPr>
              <w:pStyle w:val="ecxmsonormal"/>
              <w:rPr>
                <w:rFonts w:ascii="Verdana" w:hAnsi="Verdana"/>
                <w:b/>
                <w:sz w:val="22"/>
                <w:szCs w:val="22"/>
              </w:rPr>
            </w:pPr>
            <w:r w:rsidRPr="00844AAF">
              <w:rPr>
                <w:rFonts w:ascii="Verdana" w:hAnsi="Verdana"/>
                <w:b/>
                <w:sz w:val="22"/>
                <w:szCs w:val="22"/>
              </w:rPr>
              <w:t>FECHA</w:t>
            </w:r>
            <w:r w:rsidR="008B2454" w:rsidRPr="00844AAF">
              <w:rPr>
                <w:rFonts w:ascii="Verdana" w:hAnsi="Verdana"/>
                <w:b/>
                <w:sz w:val="22"/>
                <w:szCs w:val="22"/>
              </w:rPr>
              <w:t>:</w:t>
            </w:r>
            <w:r w:rsidR="006523CC" w:rsidRPr="00844AAF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="003650CA" w:rsidRPr="003650CA">
              <w:rPr>
                <w:rFonts w:ascii="Verdana" w:hAnsi="Verdana"/>
                <w:b/>
                <w:sz w:val="22"/>
                <w:szCs w:val="22"/>
              </w:rPr>
              <w:t>${</w:t>
            </w:r>
            <w:proofErr w:type="spellStart"/>
            <w:r w:rsidR="003650CA" w:rsidRPr="003650CA">
              <w:rPr>
                <w:rFonts w:ascii="Verdana" w:hAnsi="Verdana"/>
                <w:b/>
                <w:sz w:val="22"/>
                <w:szCs w:val="22"/>
              </w:rPr>
              <w:t>fechaRecibo</w:t>
            </w:r>
            <w:proofErr w:type="spellEnd"/>
            <w:r w:rsidR="003650CA" w:rsidRPr="003650CA">
              <w:rPr>
                <w:rFonts w:ascii="Verdana" w:hAnsi="Verdana"/>
                <w:b/>
                <w:sz w:val="22"/>
                <w:szCs w:val="22"/>
              </w:rPr>
              <w:t>}</w:t>
            </w:r>
          </w:p>
        </w:tc>
        <w:tc>
          <w:tcPr>
            <w:tcW w:w="5111" w:type="dxa"/>
            <w:gridSpan w:val="8"/>
          </w:tcPr>
          <w:p w:rsidR="006E19B4" w:rsidRPr="00E81CE7" w:rsidRDefault="006E19B4" w:rsidP="003650CA">
            <w:pPr>
              <w:pStyle w:val="ecxmsonormal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MONTO:</w:t>
            </w:r>
            <w:r w:rsidR="00AD4EE5">
              <w:rPr>
                <w:rFonts w:ascii="Verdana" w:hAnsi="Verdana"/>
                <w:b/>
              </w:rPr>
              <w:t xml:space="preserve"> </w:t>
            </w:r>
            <w:r w:rsidR="00462811">
              <w:rPr>
                <w:rFonts w:ascii="Verdana" w:hAnsi="Verdana"/>
                <w:b/>
              </w:rPr>
              <w:t>$</w:t>
            </w:r>
            <w:r w:rsidR="000610E6">
              <w:rPr>
                <w:rFonts w:ascii="Verdana" w:hAnsi="Verdana"/>
                <w:b/>
              </w:rPr>
              <w:t xml:space="preserve"> </w:t>
            </w:r>
            <w:r w:rsidR="003650CA" w:rsidRPr="003650CA">
              <w:rPr>
                <w:rFonts w:ascii="Verdana" w:hAnsi="Verdana"/>
                <w:b/>
              </w:rPr>
              <w:t>${montoRecibo}</w:t>
            </w:r>
          </w:p>
        </w:tc>
      </w:tr>
    </w:tbl>
    <w:p w:rsidR="00A14152" w:rsidRDefault="00A14152">
      <w:r>
        <w:br w:type="page"/>
      </w:r>
    </w:p>
    <w:tbl>
      <w:tblPr>
        <w:tblW w:w="978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81"/>
      </w:tblGrid>
      <w:tr w:rsidR="00572CA3" w:rsidRPr="00E81CE7" w:rsidTr="00513728">
        <w:trPr>
          <w:trHeight w:val="417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2CA3" w:rsidRDefault="00A14152" w:rsidP="00A14152">
            <w:pPr>
              <w:pStyle w:val="ecxmsonormal"/>
              <w:spacing w:before="0" w:beforeAutospacing="0" w:after="0" w:afterAutospacing="0"/>
              <w:jc w:val="center"/>
              <w:rPr>
                <w:rFonts w:ascii="Arial" w:hAnsi="Arial" w:cs="Arial"/>
                <w:bCs/>
                <w:iCs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lastRenderedPageBreak/>
              <w:br w:type="page"/>
            </w:r>
            <w:r w:rsidR="002448D2">
              <w:rPr>
                <w:rFonts w:ascii="Verdana" w:hAnsi="Verdana"/>
                <w:b/>
                <w:bCs/>
                <w:i/>
                <w:iCs/>
                <w:u w:val="single"/>
                <w:lang w:val="es-ES_tradnl"/>
              </w:rPr>
              <w:br w:type="page"/>
            </w:r>
          </w:p>
          <w:p w:rsidR="00572CA3" w:rsidRPr="002448D2" w:rsidRDefault="00572CA3" w:rsidP="00513728">
            <w:pPr>
              <w:pStyle w:val="ecxmsonormal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34"/>
              <w:jc w:val="both"/>
              <w:rPr>
                <w:rFonts w:ascii="Verdana" w:hAnsi="Verdana"/>
                <w:color w:val="C00000"/>
                <w:sz w:val="28"/>
                <w:szCs w:val="28"/>
              </w:rPr>
            </w:pPr>
            <w:r w:rsidRPr="002448D2">
              <w:rPr>
                <w:rFonts w:ascii="Verdana" w:hAnsi="Verdana"/>
                <w:b/>
                <w:bCs/>
                <w:i/>
                <w:iCs/>
                <w:color w:val="C00000"/>
                <w:sz w:val="28"/>
                <w:szCs w:val="28"/>
                <w:lang w:val="es-ES_tradnl"/>
              </w:rPr>
              <w:t>Modificación de reserva:</w:t>
            </w:r>
          </w:p>
          <w:p w:rsidR="00572CA3" w:rsidRPr="00F7284A" w:rsidRDefault="00572CA3" w:rsidP="00513728">
            <w:pPr>
              <w:pStyle w:val="ecxmsonormal"/>
              <w:numPr>
                <w:ilvl w:val="0"/>
                <w:numId w:val="5"/>
              </w:numPr>
              <w:spacing w:before="120" w:beforeAutospacing="0" w:after="120" w:afterAutospacing="0"/>
              <w:ind w:left="459" w:hanging="460"/>
              <w:jc w:val="both"/>
              <w:rPr>
                <w:rFonts w:ascii="Verdana" w:hAnsi="Verdana"/>
                <w:lang w:val="es-ES_tradnl"/>
              </w:rPr>
            </w:pPr>
            <w:r w:rsidRPr="00F7284A">
              <w:rPr>
                <w:rFonts w:ascii="Verdana" w:hAnsi="Verdana"/>
                <w:lang w:val="es-ES_tradnl"/>
              </w:rPr>
              <w:t>La reserva podrá modificarse, pero dependerá de la disponibilidad, debiendo abonarse toda diferencia de tarifa, según sea habitación</w:t>
            </w:r>
            <w:r>
              <w:rPr>
                <w:rFonts w:ascii="Verdana" w:hAnsi="Verdana"/>
                <w:lang w:val="es-ES_tradnl"/>
              </w:rPr>
              <w:t xml:space="preserve">, </w:t>
            </w:r>
            <w:r w:rsidRPr="00F7284A">
              <w:rPr>
                <w:rFonts w:ascii="Verdana" w:hAnsi="Verdana"/>
                <w:lang w:val="es-ES_tradnl"/>
              </w:rPr>
              <w:t>chalets y</w:t>
            </w:r>
            <w:r>
              <w:rPr>
                <w:rFonts w:ascii="Verdana" w:hAnsi="Verdana"/>
                <w:lang w:val="es-ES_tradnl"/>
              </w:rPr>
              <w:t>/o</w:t>
            </w:r>
            <w:r w:rsidRPr="00F7284A">
              <w:rPr>
                <w:rFonts w:ascii="Verdana" w:hAnsi="Verdana"/>
                <w:lang w:val="es-ES_tradnl"/>
              </w:rPr>
              <w:t xml:space="preserve"> fecha solicitada.</w:t>
            </w:r>
          </w:p>
          <w:p w:rsidR="00572CA3" w:rsidRPr="009A2461" w:rsidRDefault="00572CA3" w:rsidP="00513728">
            <w:pPr>
              <w:pStyle w:val="ecxmsonormal"/>
              <w:numPr>
                <w:ilvl w:val="0"/>
                <w:numId w:val="4"/>
              </w:numPr>
              <w:spacing w:before="120" w:beforeAutospacing="0" w:after="120" w:afterAutospacing="0"/>
              <w:ind w:left="459" w:hanging="460"/>
              <w:jc w:val="both"/>
              <w:rPr>
                <w:rFonts w:ascii="Verdana" w:hAnsi="Verdana"/>
                <w:sz w:val="22"/>
                <w:szCs w:val="22"/>
              </w:rPr>
            </w:pPr>
            <w:r w:rsidRPr="00F7284A">
              <w:rPr>
                <w:rFonts w:ascii="Verdana" w:hAnsi="Verdana"/>
                <w:lang w:val="es-ES_tradnl"/>
              </w:rPr>
              <w:t>Ante cualquier postergación de fecha de ingreso sin previo aviso, dentro de las 48hs.previas, se le retendrá el importe correspondiente</w:t>
            </w:r>
            <w:r w:rsidRPr="009A2461">
              <w:rPr>
                <w:rFonts w:ascii="Verdana" w:hAnsi="Verdana"/>
                <w:sz w:val="22"/>
                <w:szCs w:val="22"/>
                <w:lang w:val="es-ES_tradnl"/>
              </w:rPr>
              <w:t>.</w:t>
            </w:r>
          </w:p>
          <w:p w:rsidR="00572CA3" w:rsidRPr="00F7284A" w:rsidRDefault="00572CA3" w:rsidP="00513728">
            <w:pPr>
              <w:numPr>
                <w:ilvl w:val="0"/>
                <w:numId w:val="4"/>
              </w:numPr>
              <w:spacing w:before="120" w:after="120"/>
              <w:ind w:left="459" w:right="54" w:hanging="426"/>
              <w:rPr>
                <w:rFonts w:ascii="Verdana" w:hAnsi="Verdana"/>
                <w:sz w:val="24"/>
                <w:szCs w:val="24"/>
              </w:rPr>
            </w:pPr>
            <w:r w:rsidRPr="00F7284A">
              <w:rPr>
                <w:rFonts w:ascii="Verdana" w:hAnsi="Verdana"/>
                <w:bCs/>
                <w:sz w:val="24"/>
                <w:szCs w:val="24"/>
              </w:rPr>
              <w:t xml:space="preserve">Si usted adelanta la fecha de salida, la estadía se abonará en su totalidad según lo acordado en la reserva de alojamiento. </w:t>
            </w:r>
          </w:p>
          <w:p w:rsidR="00572CA3" w:rsidRDefault="00572CA3" w:rsidP="00513728">
            <w:pPr>
              <w:pStyle w:val="ecxmsonormal"/>
              <w:spacing w:before="0" w:beforeAutospacing="0" w:after="0" w:afterAutospacing="0"/>
              <w:jc w:val="center"/>
              <w:rPr>
                <w:rFonts w:ascii="Verdana" w:hAnsi="Verdana"/>
                <w:b/>
              </w:rPr>
            </w:pPr>
          </w:p>
          <w:p w:rsidR="00572CA3" w:rsidRDefault="00572CA3" w:rsidP="00513728">
            <w:pPr>
              <w:pStyle w:val="ecxmsonormal"/>
              <w:spacing w:before="0" w:beforeAutospacing="0" w:after="0" w:afterAutospacing="0"/>
              <w:jc w:val="center"/>
              <w:rPr>
                <w:rFonts w:ascii="Verdana" w:hAnsi="Verdana"/>
                <w:b/>
              </w:rPr>
            </w:pPr>
          </w:p>
        </w:tc>
      </w:tr>
    </w:tbl>
    <w:p w:rsidR="00572CA3" w:rsidRPr="002448D2" w:rsidRDefault="00572CA3" w:rsidP="00572CA3">
      <w:pPr>
        <w:pStyle w:val="ecxmsonorma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Verdana" w:hAnsi="Verdana"/>
          <w:color w:val="C00000"/>
          <w:sz w:val="28"/>
          <w:szCs w:val="28"/>
        </w:rPr>
      </w:pPr>
      <w:r w:rsidRPr="00E86D64">
        <w:rPr>
          <w:rFonts w:ascii="Arial" w:hAnsi="Arial" w:cs="Arial"/>
          <w:bCs/>
          <w:iCs/>
          <w:lang w:val="es-ES_tradnl"/>
        </w:rPr>
        <w:t>,</w:t>
      </w:r>
      <w:r>
        <w:rPr>
          <w:rFonts w:ascii="Verdana" w:hAnsi="Verdana"/>
          <w:b/>
          <w:bCs/>
          <w:i/>
          <w:iCs/>
          <w:u w:val="single"/>
          <w:lang w:val="es-ES_tradnl"/>
        </w:rPr>
        <w:t xml:space="preserve"> </w:t>
      </w:r>
      <w:r w:rsidRPr="002448D2">
        <w:rPr>
          <w:rFonts w:ascii="Verdana" w:hAnsi="Verdana"/>
          <w:b/>
          <w:bCs/>
          <w:i/>
          <w:iCs/>
          <w:color w:val="C00000"/>
          <w:sz w:val="28"/>
          <w:szCs w:val="28"/>
          <w:lang w:val="es-ES_tradnl"/>
        </w:rPr>
        <w:t>Política de Cancelación de reservas:</w:t>
      </w:r>
    </w:p>
    <w:p w:rsidR="00572CA3" w:rsidRPr="002448D2" w:rsidRDefault="00572CA3" w:rsidP="00572CA3">
      <w:pPr>
        <w:pStyle w:val="ecxmsonormal"/>
        <w:numPr>
          <w:ilvl w:val="0"/>
          <w:numId w:val="3"/>
        </w:numPr>
        <w:spacing w:before="120" w:beforeAutospacing="0" w:after="120" w:afterAutospacing="0"/>
        <w:ind w:left="425" w:hanging="357"/>
        <w:jc w:val="both"/>
        <w:rPr>
          <w:rFonts w:ascii="Verdana" w:hAnsi="Verdana"/>
        </w:rPr>
      </w:pPr>
      <w:r w:rsidRPr="002448D2">
        <w:rPr>
          <w:rFonts w:ascii="Verdana" w:hAnsi="Verdana"/>
          <w:lang w:val="es-ES_tradnl"/>
        </w:rPr>
        <w:t>Si la cancelación es realizada dentro de los 7 días previos  a la fecha de ingreso o de no presentarse esa fecha (no-show) se retendrá el importe total.</w:t>
      </w:r>
    </w:p>
    <w:p w:rsidR="00572CA3" w:rsidRPr="002448D2" w:rsidRDefault="00572CA3" w:rsidP="00572CA3">
      <w:pPr>
        <w:pStyle w:val="ecxmsonormal"/>
        <w:numPr>
          <w:ilvl w:val="0"/>
          <w:numId w:val="3"/>
        </w:numPr>
        <w:spacing w:before="120" w:beforeAutospacing="0" w:after="120" w:afterAutospacing="0"/>
        <w:ind w:left="425" w:hanging="357"/>
        <w:jc w:val="both"/>
        <w:rPr>
          <w:rFonts w:ascii="Verdana" w:hAnsi="Verdana"/>
        </w:rPr>
      </w:pPr>
      <w:r w:rsidRPr="002448D2">
        <w:rPr>
          <w:rFonts w:ascii="Verdana" w:hAnsi="Verdana"/>
          <w:lang w:val="es-ES_tradnl"/>
        </w:rPr>
        <w:t>Si la cancelación es entre 8 y 15 días previos a la fecha de ingreso, se reconocerá el 30%, menos los gastos de envío.</w:t>
      </w:r>
    </w:p>
    <w:p w:rsidR="00572CA3" w:rsidRPr="002448D2" w:rsidRDefault="00572CA3" w:rsidP="00572CA3">
      <w:pPr>
        <w:pStyle w:val="ecxmsonormal"/>
        <w:numPr>
          <w:ilvl w:val="0"/>
          <w:numId w:val="3"/>
        </w:numPr>
        <w:spacing w:before="120" w:beforeAutospacing="0" w:after="120" w:afterAutospacing="0"/>
        <w:ind w:left="425" w:hanging="357"/>
        <w:jc w:val="both"/>
        <w:rPr>
          <w:rFonts w:ascii="Verdana" w:hAnsi="Verdana"/>
        </w:rPr>
      </w:pPr>
      <w:r w:rsidRPr="002448D2">
        <w:rPr>
          <w:rFonts w:ascii="Verdana" w:hAnsi="Verdana"/>
          <w:lang w:val="es-ES_tradnl"/>
        </w:rPr>
        <w:t>Si la cancelación es con una anticipación mayor a 16 días, se reconocerá el 100%, menos los gastos de envío.</w:t>
      </w:r>
    </w:p>
    <w:p w:rsidR="00572CA3" w:rsidRDefault="00572CA3" w:rsidP="00572CA3">
      <w:pPr>
        <w:pStyle w:val="ecxmsonormal"/>
        <w:jc w:val="both"/>
        <w:rPr>
          <w:rFonts w:ascii="Verdana" w:hAnsi="Verdana"/>
          <w:b/>
          <w:bCs/>
          <w:i/>
          <w:iCs/>
          <w:u w:val="single"/>
          <w:lang w:val="es-ES_tradnl"/>
        </w:rPr>
      </w:pPr>
    </w:p>
    <w:p w:rsidR="00572CA3" w:rsidRDefault="00572CA3" w:rsidP="00572CA3">
      <w:pPr>
        <w:pStyle w:val="ecxmsonormal"/>
        <w:jc w:val="both"/>
        <w:rPr>
          <w:rFonts w:ascii="Verdana" w:hAnsi="Verdana"/>
          <w:b/>
          <w:bCs/>
          <w:i/>
          <w:iCs/>
          <w:u w:val="single"/>
          <w:lang w:val="es-ES_tradnl"/>
        </w:rPr>
      </w:pPr>
    </w:p>
    <w:p w:rsidR="00572CA3" w:rsidRDefault="00572CA3" w:rsidP="00572CA3">
      <w:pPr>
        <w:pStyle w:val="ecxmsonormal"/>
        <w:spacing w:before="0" w:beforeAutospacing="0" w:after="0" w:afterAutospacing="0"/>
        <w:jc w:val="both"/>
        <w:rPr>
          <w:rFonts w:ascii="Verdana" w:hAnsi="Verdana"/>
          <w:sz w:val="22"/>
          <w:szCs w:val="22"/>
          <w:lang w:val="es-ES_tradnl"/>
        </w:rPr>
      </w:pPr>
    </w:p>
    <w:p w:rsidR="00572CA3" w:rsidRPr="009A2461" w:rsidRDefault="00572CA3" w:rsidP="00572CA3">
      <w:pPr>
        <w:pStyle w:val="ecxmsonormal"/>
        <w:spacing w:before="0" w:beforeAutospacing="0" w:after="0" w:afterAutospacing="0"/>
        <w:jc w:val="both"/>
        <w:rPr>
          <w:rFonts w:ascii="Verdana" w:hAnsi="Verdana"/>
          <w:sz w:val="22"/>
          <w:szCs w:val="22"/>
        </w:rPr>
      </w:pPr>
      <w:r w:rsidRPr="009A2461">
        <w:rPr>
          <w:rFonts w:ascii="Verdana" w:hAnsi="Verdana"/>
          <w:sz w:val="22"/>
          <w:szCs w:val="22"/>
          <w:lang w:val="es-ES_tradnl"/>
        </w:rPr>
        <w:t>Ante cualquier tipo de consulta no dude en contactarnos</w:t>
      </w:r>
      <w:r>
        <w:rPr>
          <w:rFonts w:ascii="Verdana" w:hAnsi="Verdana"/>
          <w:sz w:val="22"/>
          <w:szCs w:val="22"/>
          <w:lang w:val="es-ES_tradnl"/>
        </w:rPr>
        <w:t>.</w:t>
      </w:r>
    </w:p>
    <w:p w:rsidR="00572CA3" w:rsidRDefault="00572CA3" w:rsidP="00572CA3">
      <w:pPr>
        <w:pStyle w:val="ecxmsonormal"/>
        <w:ind w:right="-1701"/>
        <w:jc w:val="both"/>
        <w:rPr>
          <w:rFonts w:ascii="Verdana" w:hAnsi="Verdana"/>
          <w:sz w:val="22"/>
          <w:szCs w:val="22"/>
          <w:lang w:val="es-ES_tradnl"/>
        </w:rPr>
      </w:pPr>
      <w:r w:rsidRPr="009A2461">
        <w:rPr>
          <w:rFonts w:ascii="Verdana" w:hAnsi="Verdana"/>
          <w:sz w:val="22"/>
          <w:szCs w:val="22"/>
          <w:lang w:val="es-ES_tradnl"/>
        </w:rPr>
        <w:t>Gracias y saludos cordiales.</w:t>
      </w:r>
    </w:p>
    <w:p w:rsidR="00572CA3" w:rsidRDefault="00572CA3" w:rsidP="00572CA3">
      <w:pPr>
        <w:spacing w:before="100" w:beforeAutospacing="1" w:after="100" w:afterAutospacing="1"/>
        <w:ind w:right="54"/>
        <w:rPr>
          <w:rFonts w:ascii="Verdana" w:hAnsi="Verdana"/>
          <w:b/>
          <w:bCs/>
          <w:i/>
          <w:iCs/>
          <w:sz w:val="24"/>
          <w:szCs w:val="24"/>
          <w:u w:val="single"/>
        </w:rPr>
      </w:pPr>
    </w:p>
    <w:p w:rsidR="00572CA3" w:rsidRDefault="00572CA3" w:rsidP="00572CA3">
      <w:pPr>
        <w:spacing w:before="100" w:beforeAutospacing="1" w:after="100" w:afterAutospacing="1"/>
        <w:ind w:right="54"/>
        <w:rPr>
          <w:rFonts w:ascii="Verdana" w:hAnsi="Verdana"/>
          <w:b/>
          <w:bCs/>
          <w:i/>
          <w:iCs/>
          <w:sz w:val="24"/>
          <w:szCs w:val="24"/>
          <w:u w:val="single"/>
        </w:rPr>
      </w:pPr>
    </w:p>
    <w:p w:rsidR="00572CA3" w:rsidRPr="009A2461" w:rsidRDefault="00572CA3" w:rsidP="00572CA3">
      <w:pPr>
        <w:spacing w:before="100" w:beforeAutospacing="1" w:after="100" w:afterAutospacing="1"/>
        <w:ind w:right="54"/>
        <w:rPr>
          <w:rFonts w:ascii="Verdana" w:hAnsi="Verdana"/>
        </w:rPr>
      </w:pPr>
    </w:p>
    <w:p w:rsidR="00604AF8" w:rsidRPr="00572CA3" w:rsidRDefault="00604AF8" w:rsidP="00572CA3">
      <w:pPr>
        <w:pStyle w:val="ecxmsonorma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Verdana" w:hAnsi="Verdana" w:cs="Arial"/>
          <w:b/>
          <w:sz w:val="22"/>
          <w:szCs w:val="22"/>
        </w:rPr>
      </w:pPr>
      <w:r w:rsidRPr="00572CA3">
        <w:rPr>
          <w:rFonts w:ascii="Verdana" w:hAnsi="Verdana" w:cs="Arial"/>
          <w:b/>
          <w:sz w:val="22"/>
          <w:szCs w:val="22"/>
        </w:rPr>
        <w:t>POR RAZONES DE SEGURIDAD LA ADMINISTRACIÓN NO MANEJA EFECTIVO</w:t>
      </w:r>
      <w:r w:rsidR="003A7C30" w:rsidRPr="00572CA3">
        <w:rPr>
          <w:rFonts w:ascii="Verdana" w:hAnsi="Verdana" w:cs="Arial"/>
          <w:b/>
          <w:sz w:val="22"/>
          <w:szCs w:val="22"/>
        </w:rPr>
        <w:t>.</w:t>
      </w:r>
    </w:p>
    <w:sectPr w:rsidR="00604AF8" w:rsidRPr="00572CA3" w:rsidSect="009A24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1440" w:right="992" w:bottom="1440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740" w:rsidRDefault="00617740">
      <w:r>
        <w:separator/>
      </w:r>
    </w:p>
  </w:endnote>
  <w:endnote w:type="continuationSeparator" w:id="0">
    <w:p w:rsidR="00617740" w:rsidRDefault="00617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C18" w:rsidRDefault="00A57C1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C18" w:rsidRPr="00A57C18" w:rsidRDefault="00A57C18" w:rsidP="00A57C18">
    <w:pPr>
      <w:keepNext/>
      <w:widowControl w:val="0"/>
      <w:pBdr>
        <w:bottom w:val="single" w:sz="12" w:space="1" w:color="548DD4"/>
      </w:pBdr>
      <w:jc w:val="center"/>
      <w:outlineLvl w:val="4"/>
      <w:rPr>
        <w:b/>
        <w:snapToGrid w:val="0"/>
        <w:color w:val="009900"/>
        <w:sz w:val="24"/>
        <w:lang w:val="es-ES"/>
      </w:rPr>
    </w:pPr>
    <w:r w:rsidRPr="00A57C18">
      <w:rPr>
        <w:b/>
        <w:snapToGrid w:val="0"/>
        <w:color w:val="009900"/>
        <w:sz w:val="24"/>
        <w:lang w:val="es-ES"/>
      </w:rPr>
      <w:t>CASA SERRANA - O.S.P.E.C.</w:t>
    </w:r>
  </w:p>
  <w:p w:rsidR="00A57C18" w:rsidRPr="00A57C18" w:rsidRDefault="00077487" w:rsidP="00A57C18">
    <w:pPr>
      <w:keepNext/>
      <w:widowControl w:val="0"/>
      <w:jc w:val="center"/>
      <w:outlineLvl w:val="5"/>
      <w:rPr>
        <w:rFonts w:ascii="Arial" w:hAnsi="Arial" w:cs="Arial"/>
        <w:b/>
        <w:snapToGrid w:val="0"/>
        <w:color w:val="C00000"/>
        <w:lang w:val="es-ES"/>
      </w:rPr>
    </w:pPr>
    <w:r>
      <w:rPr>
        <w:rFonts w:ascii="Arial" w:hAnsi="Arial" w:cs="Arial"/>
        <w:b/>
        <w:snapToGrid w:val="0"/>
        <w:color w:val="C00000"/>
        <w:lang w:val="es-ES"/>
      </w:rPr>
      <w:t xml:space="preserve">Obra Social del </w:t>
    </w:r>
    <w:r w:rsidR="00A57C18" w:rsidRPr="00A57C18">
      <w:rPr>
        <w:rFonts w:ascii="Arial" w:hAnsi="Arial" w:cs="Arial"/>
        <w:b/>
        <w:snapToGrid w:val="0"/>
        <w:color w:val="C00000"/>
        <w:lang w:val="es-ES"/>
      </w:rPr>
      <w:t xml:space="preserve">Personal de la </w:t>
    </w:r>
    <w:proofErr w:type="spellStart"/>
    <w:r w:rsidR="00A57C18" w:rsidRPr="00A57C18">
      <w:rPr>
        <w:rFonts w:ascii="Arial" w:hAnsi="Arial" w:cs="Arial"/>
        <w:b/>
        <w:snapToGrid w:val="0"/>
        <w:color w:val="C00000"/>
        <w:lang w:val="es-ES"/>
      </w:rPr>
      <w:t>Encotesa</w:t>
    </w:r>
    <w:proofErr w:type="spellEnd"/>
    <w:r w:rsidR="00A57C18" w:rsidRPr="00A57C18">
      <w:rPr>
        <w:rFonts w:ascii="Arial" w:hAnsi="Arial" w:cs="Arial"/>
        <w:b/>
        <w:snapToGrid w:val="0"/>
        <w:color w:val="C00000"/>
        <w:lang w:val="es-ES"/>
      </w:rPr>
      <w:t xml:space="preserve"> y las Comunicaciones de la República Argentina</w:t>
    </w:r>
  </w:p>
  <w:p w:rsidR="00A57C18" w:rsidRPr="00A57C18" w:rsidRDefault="00A57C18" w:rsidP="00A57C18">
    <w:pPr>
      <w:tabs>
        <w:tab w:val="center" w:pos="4419"/>
        <w:tab w:val="right" w:pos="8838"/>
      </w:tabs>
      <w:jc w:val="center"/>
      <w:rPr>
        <w:rFonts w:ascii="Arial" w:hAnsi="Arial" w:cs="Arial"/>
        <w:snapToGrid w:val="0"/>
        <w:color w:val="C00000"/>
      </w:rPr>
    </w:pPr>
    <w:r w:rsidRPr="00A57C18">
      <w:rPr>
        <w:rFonts w:ascii="Arial" w:hAnsi="Arial" w:cs="Arial"/>
        <w:snapToGrid w:val="0"/>
        <w:color w:val="C00000"/>
      </w:rPr>
      <w:t xml:space="preserve">Leandro N. </w:t>
    </w:r>
    <w:proofErr w:type="spellStart"/>
    <w:r w:rsidRPr="00A57C18">
      <w:rPr>
        <w:rFonts w:ascii="Arial" w:hAnsi="Arial" w:cs="Arial"/>
        <w:snapToGrid w:val="0"/>
        <w:color w:val="C00000"/>
      </w:rPr>
      <w:t>Alem</w:t>
    </w:r>
    <w:proofErr w:type="spellEnd"/>
    <w:r w:rsidRPr="00A57C18">
      <w:rPr>
        <w:rFonts w:ascii="Arial" w:hAnsi="Arial" w:cs="Arial"/>
        <w:snapToGrid w:val="0"/>
        <w:color w:val="C00000"/>
      </w:rPr>
      <w:t xml:space="preserve"> 300 - (5175) Huerta Grande – Córdoba –Tel/fax: (03548)421101/423355/423411/421730 </w:t>
    </w:r>
  </w:p>
  <w:p w:rsidR="00A57C18" w:rsidRPr="00A57C18" w:rsidRDefault="00A57C18" w:rsidP="00A57C18">
    <w:pPr>
      <w:tabs>
        <w:tab w:val="center" w:pos="4419"/>
        <w:tab w:val="right" w:pos="8838"/>
      </w:tabs>
      <w:jc w:val="center"/>
      <w:rPr>
        <w:rFonts w:ascii="Arial" w:hAnsi="Arial" w:cs="Arial"/>
        <w:b/>
        <w:color w:val="C00000"/>
        <w:lang w:val="en-US"/>
      </w:rPr>
    </w:pPr>
    <w:r w:rsidRPr="00A57C18">
      <w:rPr>
        <w:rFonts w:ascii="Arial" w:hAnsi="Arial" w:cs="Arial"/>
        <w:b/>
        <w:snapToGrid w:val="0"/>
        <w:color w:val="C00000"/>
        <w:lang w:val="en-US"/>
      </w:rPr>
      <w:t xml:space="preserve">E-mail: </w:t>
    </w:r>
    <w:r w:rsidR="00617740">
      <w:fldChar w:fldCharType="begin"/>
    </w:r>
    <w:r w:rsidR="00617740" w:rsidRPr="00EC23BA">
      <w:rPr>
        <w:lang w:val="en-US"/>
      </w:rPr>
      <w:instrText xml:space="preserve"> HYPERLINK "mailto:reservas@casaserrana.com.ar" </w:instrText>
    </w:r>
    <w:r w:rsidR="00617740">
      <w:fldChar w:fldCharType="separate"/>
    </w:r>
    <w:r w:rsidRPr="00A57C18">
      <w:rPr>
        <w:rFonts w:ascii="Arial" w:hAnsi="Arial" w:cs="Arial"/>
        <w:b/>
        <w:snapToGrid w:val="0"/>
        <w:color w:val="C00000"/>
        <w:u w:val="single"/>
        <w:lang w:val="en-US"/>
      </w:rPr>
      <w:t>reservas@casaserrana.com.ar</w:t>
    </w:r>
    <w:r w:rsidR="00617740">
      <w:rPr>
        <w:rFonts w:ascii="Arial" w:hAnsi="Arial" w:cs="Arial"/>
        <w:b/>
        <w:snapToGrid w:val="0"/>
        <w:color w:val="C00000"/>
        <w:u w:val="single"/>
        <w:lang w:val="en-US"/>
      </w:rPr>
      <w:fldChar w:fldCharType="end"/>
    </w:r>
    <w:r w:rsidRPr="00A57C18">
      <w:rPr>
        <w:rFonts w:ascii="Arial" w:hAnsi="Arial" w:cs="Arial"/>
        <w:b/>
        <w:snapToGrid w:val="0"/>
        <w:color w:val="C00000"/>
        <w:lang w:val="en-US"/>
      </w:rPr>
      <w:t xml:space="preserve"> – Web: www.casaserrana.com.ar</w:t>
    </w:r>
  </w:p>
  <w:p w:rsidR="00FE2BE4" w:rsidRPr="00A57C18" w:rsidRDefault="00FE2BE4" w:rsidP="00A57C18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C18" w:rsidRDefault="00A57C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740" w:rsidRDefault="00617740">
      <w:r>
        <w:separator/>
      </w:r>
    </w:p>
  </w:footnote>
  <w:footnote w:type="continuationSeparator" w:id="0">
    <w:p w:rsidR="00617740" w:rsidRDefault="006177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C18" w:rsidRDefault="00A57C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C18" w:rsidRPr="00A57C18" w:rsidRDefault="00A57C18" w:rsidP="00A57C18">
    <w:pPr>
      <w:tabs>
        <w:tab w:val="center" w:pos="4419"/>
        <w:tab w:val="right" w:pos="8838"/>
      </w:tabs>
      <w:jc w:val="right"/>
      <w:rPr>
        <w:rFonts w:ascii="Arial" w:hAnsi="Arial" w:cs="Arial"/>
        <w:b/>
        <w:color w:val="A50021"/>
      </w:rPr>
    </w:pPr>
    <w:r w:rsidRPr="00A57C18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55D9A9AF" wp14:editId="1A4F85FA">
          <wp:simplePos x="0" y="0"/>
          <wp:positionH relativeFrom="column">
            <wp:posOffset>1270</wp:posOffset>
          </wp:positionH>
          <wp:positionV relativeFrom="paragraph">
            <wp:posOffset>2540</wp:posOffset>
          </wp:positionV>
          <wp:extent cx="864235" cy="376555"/>
          <wp:effectExtent l="19050" t="0" r="0" b="0"/>
          <wp:wrapNone/>
          <wp:docPr id="1" name="Imagen 4" descr="Logo Color ORIG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Logo Color ORIGIN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376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A57C18">
      <w:rPr>
        <w:rFonts w:ascii="Arial" w:hAnsi="Arial" w:cs="Arial"/>
        <w:b/>
        <w:color w:val="A50021"/>
      </w:rPr>
      <w:t>Casa Serrana – OSPEC</w:t>
    </w:r>
  </w:p>
  <w:p w:rsidR="00A57C18" w:rsidRPr="00A57C18" w:rsidRDefault="00A57C18" w:rsidP="00A57C18">
    <w:pPr>
      <w:tabs>
        <w:tab w:val="center" w:pos="4419"/>
        <w:tab w:val="right" w:pos="8838"/>
      </w:tabs>
      <w:jc w:val="right"/>
      <w:rPr>
        <w:rFonts w:ascii="Arial" w:hAnsi="Arial" w:cs="Arial"/>
        <w:color w:val="A50021"/>
        <w:sz w:val="16"/>
        <w:szCs w:val="16"/>
      </w:rPr>
    </w:pPr>
    <w:r w:rsidRPr="00A57C18">
      <w:rPr>
        <w:rFonts w:ascii="Arial" w:hAnsi="Arial" w:cs="Arial"/>
        <w:color w:val="A50021"/>
        <w:sz w:val="16"/>
        <w:szCs w:val="16"/>
      </w:rPr>
      <w:t>CUIT: 33-54594861-9</w:t>
    </w:r>
  </w:p>
  <w:p w:rsidR="00A57C18" w:rsidRPr="00A57C18" w:rsidRDefault="00A57C18" w:rsidP="00A57C18">
    <w:pPr>
      <w:pBdr>
        <w:bottom w:val="thickThinLargeGap" w:sz="24" w:space="1" w:color="339966"/>
      </w:pBdr>
      <w:tabs>
        <w:tab w:val="center" w:pos="4419"/>
        <w:tab w:val="right" w:pos="8838"/>
      </w:tabs>
      <w:jc w:val="right"/>
      <w:rPr>
        <w:rFonts w:ascii="Arial" w:hAnsi="Arial" w:cs="Arial"/>
        <w:color w:val="A50021"/>
        <w:sz w:val="16"/>
        <w:szCs w:val="16"/>
        <w:lang w:val="pt-BR"/>
      </w:rPr>
    </w:pPr>
    <w:r w:rsidRPr="00A57C18">
      <w:rPr>
        <w:rFonts w:ascii="Arial" w:hAnsi="Arial" w:cs="Arial"/>
        <w:color w:val="A50021"/>
        <w:sz w:val="16"/>
        <w:szCs w:val="16"/>
        <w:lang w:val="pt-BR"/>
      </w:rPr>
      <w:t xml:space="preserve">Leandro N. Alem 300 – X5175XAA - </w:t>
    </w:r>
    <w:r w:rsidRPr="00A57C18">
      <w:rPr>
        <w:rFonts w:ascii="Arial" w:hAnsi="Arial" w:cs="Arial"/>
        <w:color w:val="A50021"/>
        <w:sz w:val="16"/>
        <w:szCs w:val="16"/>
      </w:rPr>
      <w:t>Huerta</w:t>
    </w:r>
    <w:r w:rsidRPr="00A57C18">
      <w:rPr>
        <w:rFonts w:ascii="Arial" w:hAnsi="Arial" w:cs="Arial"/>
        <w:color w:val="A50021"/>
        <w:sz w:val="16"/>
        <w:szCs w:val="16"/>
        <w:lang w:val="pt-BR"/>
      </w:rPr>
      <w:t xml:space="preserve"> Grande – Córdoba</w:t>
    </w:r>
  </w:p>
  <w:p w:rsidR="009A2461" w:rsidRPr="007526F4" w:rsidRDefault="009A2461" w:rsidP="009A2461">
    <w:pPr>
      <w:pStyle w:val="Header"/>
      <w:pBdr>
        <w:bottom w:val="thickThinLargeGap" w:sz="24" w:space="1" w:color="339966"/>
      </w:pBdr>
      <w:jc w:val="right"/>
      <w:rPr>
        <w:rFonts w:ascii="Arial" w:hAnsi="Arial" w:cs="Arial"/>
        <w:color w:val="A50021"/>
        <w:sz w:val="16"/>
        <w:szCs w:val="16"/>
        <w:lang w:val="pt-BR"/>
      </w:rPr>
    </w:pPr>
  </w:p>
  <w:p w:rsidR="00FE2BE4" w:rsidRPr="009A2461" w:rsidRDefault="00FE2BE4">
    <w:pPr>
      <w:pStyle w:val="Header"/>
      <w:rPr>
        <w:lang w:val="pt-B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C18" w:rsidRDefault="00A57C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06D37"/>
    <w:multiLevelType w:val="hybridMultilevel"/>
    <w:tmpl w:val="65804B9C"/>
    <w:lvl w:ilvl="0" w:tplc="2C0A000D">
      <w:start w:val="1"/>
      <w:numFmt w:val="bullet"/>
      <w:lvlText w:val=""/>
      <w:lvlJc w:val="left"/>
      <w:pPr>
        <w:ind w:left="75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" w15:restartNumberingAfterBreak="0">
    <w:nsid w:val="4EF96F77"/>
    <w:multiLevelType w:val="hybridMultilevel"/>
    <w:tmpl w:val="E9C82D96"/>
    <w:lvl w:ilvl="0" w:tplc="3F96BA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CCCC"/>
      </w:rPr>
    </w:lvl>
    <w:lvl w:ilvl="1" w:tplc="CAA00F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DA04B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28D1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2252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174DA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1C76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249A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C344D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96F55"/>
    <w:multiLevelType w:val="hybridMultilevel"/>
    <w:tmpl w:val="C1243C7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B7E31"/>
    <w:multiLevelType w:val="singleLevel"/>
    <w:tmpl w:val="DEC2485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7EA1353A"/>
    <w:multiLevelType w:val="hybridMultilevel"/>
    <w:tmpl w:val="4BC4EC9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s-ES_tradnl" w:vendorID="9" w:dllVersion="512" w:checkStyle="1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252A"/>
    <w:rsid w:val="000026B0"/>
    <w:rsid w:val="00005E82"/>
    <w:rsid w:val="00007877"/>
    <w:rsid w:val="000101C1"/>
    <w:rsid w:val="00010F52"/>
    <w:rsid w:val="00013A6C"/>
    <w:rsid w:val="000152D0"/>
    <w:rsid w:val="00016B8C"/>
    <w:rsid w:val="00016C11"/>
    <w:rsid w:val="00024834"/>
    <w:rsid w:val="00025C96"/>
    <w:rsid w:val="00026D9B"/>
    <w:rsid w:val="000323CA"/>
    <w:rsid w:val="00033C5C"/>
    <w:rsid w:val="00035212"/>
    <w:rsid w:val="0003568B"/>
    <w:rsid w:val="0003676E"/>
    <w:rsid w:val="000430CA"/>
    <w:rsid w:val="00044B42"/>
    <w:rsid w:val="00050278"/>
    <w:rsid w:val="00052EF0"/>
    <w:rsid w:val="00053813"/>
    <w:rsid w:val="0005403C"/>
    <w:rsid w:val="00056862"/>
    <w:rsid w:val="000568A7"/>
    <w:rsid w:val="0005698E"/>
    <w:rsid w:val="00057425"/>
    <w:rsid w:val="000603E5"/>
    <w:rsid w:val="000610E6"/>
    <w:rsid w:val="00064207"/>
    <w:rsid w:val="00065E5C"/>
    <w:rsid w:val="0007069D"/>
    <w:rsid w:val="00077487"/>
    <w:rsid w:val="00081155"/>
    <w:rsid w:val="000865DC"/>
    <w:rsid w:val="00086F50"/>
    <w:rsid w:val="0009312A"/>
    <w:rsid w:val="000949E2"/>
    <w:rsid w:val="00097989"/>
    <w:rsid w:val="000A17F0"/>
    <w:rsid w:val="000A1CC3"/>
    <w:rsid w:val="000A224C"/>
    <w:rsid w:val="000A649D"/>
    <w:rsid w:val="000B1C13"/>
    <w:rsid w:val="000B493A"/>
    <w:rsid w:val="000C21BD"/>
    <w:rsid w:val="000D14E8"/>
    <w:rsid w:val="000D4EA5"/>
    <w:rsid w:val="000E2CBD"/>
    <w:rsid w:val="000E3233"/>
    <w:rsid w:val="000E42A2"/>
    <w:rsid w:val="000E4EC9"/>
    <w:rsid w:val="000F0FE5"/>
    <w:rsid w:val="000F3BDC"/>
    <w:rsid w:val="000F67FD"/>
    <w:rsid w:val="000F7EE1"/>
    <w:rsid w:val="001019FA"/>
    <w:rsid w:val="001036A6"/>
    <w:rsid w:val="00103BC5"/>
    <w:rsid w:val="00107413"/>
    <w:rsid w:val="00107BE3"/>
    <w:rsid w:val="00112981"/>
    <w:rsid w:val="00113A1D"/>
    <w:rsid w:val="00117885"/>
    <w:rsid w:val="0012169A"/>
    <w:rsid w:val="00121B0F"/>
    <w:rsid w:val="00123023"/>
    <w:rsid w:val="001247BC"/>
    <w:rsid w:val="00131903"/>
    <w:rsid w:val="0013722F"/>
    <w:rsid w:val="00137571"/>
    <w:rsid w:val="001434DD"/>
    <w:rsid w:val="00152A74"/>
    <w:rsid w:val="00153335"/>
    <w:rsid w:val="00155B62"/>
    <w:rsid w:val="00157745"/>
    <w:rsid w:val="00161BB0"/>
    <w:rsid w:val="00161D35"/>
    <w:rsid w:val="0016287E"/>
    <w:rsid w:val="0016728A"/>
    <w:rsid w:val="00167913"/>
    <w:rsid w:val="00167C26"/>
    <w:rsid w:val="00171FCD"/>
    <w:rsid w:val="00175C00"/>
    <w:rsid w:val="00191662"/>
    <w:rsid w:val="0019398D"/>
    <w:rsid w:val="00193B0B"/>
    <w:rsid w:val="001962B5"/>
    <w:rsid w:val="001A0E3E"/>
    <w:rsid w:val="001A236A"/>
    <w:rsid w:val="001A2EB8"/>
    <w:rsid w:val="001A4DA7"/>
    <w:rsid w:val="001A55A5"/>
    <w:rsid w:val="001A6DD7"/>
    <w:rsid w:val="001B21E2"/>
    <w:rsid w:val="001B2666"/>
    <w:rsid w:val="001B5FC7"/>
    <w:rsid w:val="001B6FBB"/>
    <w:rsid w:val="001C1CBE"/>
    <w:rsid w:val="001C5D81"/>
    <w:rsid w:val="001C6468"/>
    <w:rsid w:val="001C6B61"/>
    <w:rsid w:val="001C742A"/>
    <w:rsid w:val="001D1451"/>
    <w:rsid w:val="001D1D51"/>
    <w:rsid w:val="001D65E7"/>
    <w:rsid w:val="001E00A9"/>
    <w:rsid w:val="001E282A"/>
    <w:rsid w:val="001E2D91"/>
    <w:rsid w:val="001E57B5"/>
    <w:rsid w:val="001E7C9B"/>
    <w:rsid w:val="001F28B4"/>
    <w:rsid w:val="001F3685"/>
    <w:rsid w:val="00201130"/>
    <w:rsid w:val="002061DF"/>
    <w:rsid w:val="00212DAD"/>
    <w:rsid w:val="00212F29"/>
    <w:rsid w:val="002145FF"/>
    <w:rsid w:val="002153FB"/>
    <w:rsid w:val="00220812"/>
    <w:rsid w:val="00223439"/>
    <w:rsid w:val="00226C01"/>
    <w:rsid w:val="00227A0D"/>
    <w:rsid w:val="00237669"/>
    <w:rsid w:val="002376D4"/>
    <w:rsid w:val="0024349B"/>
    <w:rsid w:val="002448D2"/>
    <w:rsid w:val="00247BD9"/>
    <w:rsid w:val="00247C84"/>
    <w:rsid w:val="00251A73"/>
    <w:rsid w:val="002602A3"/>
    <w:rsid w:val="0026694A"/>
    <w:rsid w:val="00272F1A"/>
    <w:rsid w:val="0027524E"/>
    <w:rsid w:val="002761EF"/>
    <w:rsid w:val="002761FA"/>
    <w:rsid w:val="002860B8"/>
    <w:rsid w:val="00287929"/>
    <w:rsid w:val="00294A93"/>
    <w:rsid w:val="00297794"/>
    <w:rsid w:val="00297CDD"/>
    <w:rsid w:val="002A15A0"/>
    <w:rsid w:val="002A5DF5"/>
    <w:rsid w:val="002B033E"/>
    <w:rsid w:val="002B13E0"/>
    <w:rsid w:val="002B3379"/>
    <w:rsid w:val="002B6E8A"/>
    <w:rsid w:val="002C080E"/>
    <w:rsid w:val="002C57AF"/>
    <w:rsid w:val="002C5EA3"/>
    <w:rsid w:val="002C7A42"/>
    <w:rsid w:val="002D69CB"/>
    <w:rsid w:val="002E0563"/>
    <w:rsid w:val="002E0581"/>
    <w:rsid w:val="002E190D"/>
    <w:rsid w:val="002E5361"/>
    <w:rsid w:val="002E656E"/>
    <w:rsid w:val="002F6080"/>
    <w:rsid w:val="00301F06"/>
    <w:rsid w:val="0030252A"/>
    <w:rsid w:val="00304AE1"/>
    <w:rsid w:val="0030528E"/>
    <w:rsid w:val="00307629"/>
    <w:rsid w:val="00316C29"/>
    <w:rsid w:val="0032051E"/>
    <w:rsid w:val="00335D69"/>
    <w:rsid w:val="00340BCE"/>
    <w:rsid w:val="003449E0"/>
    <w:rsid w:val="00346FC2"/>
    <w:rsid w:val="0035233C"/>
    <w:rsid w:val="00355092"/>
    <w:rsid w:val="00357AA1"/>
    <w:rsid w:val="00360671"/>
    <w:rsid w:val="00360899"/>
    <w:rsid w:val="00361575"/>
    <w:rsid w:val="003627B1"/>
    <w:rsid w:val="003650CA"/>
    <w:rsid w:val="00367035"/>
    <w:rsid w:val="00380123"/>
    <w:rsid w:val="003865D9"/>
    <w:rsid w:val="00392D79"/>
    <w:rsid w:val="00395B90"/>
    <w:rsid w:val="00395DA7"/>
    <w:rsid w:val="003A43C7"/>
    <w:rsid w:val="003A5C71"/>
    <w:rsid w:val="003A7C30"/>
    <w:rsid w:val="003B7722"/>
    <w:rsid w:val="003C0F17"/>
    <w:rsid w:val="003C5AC2"/>
    <w:rsid w:val="003C6EFF"/>
    <w:rsid w:val="003D0400"/>
    <w:rsid w:val="003D225A"/>
    <w:rsid w:val="003D36E7"/>
    <w:rsid w:val="003D56E3"/>
    <w:rsid w:val="003D66CE"/>
    <w:rsid w:val="003D7505"/>
    <w:rsid w:val="003E13C6"/>
    <w:rsid w:val="003E2DB4"/>
    <w:rsid w:val="003E4D4E"/>
    <w:rsid w:val="003E6240"/>
    <w:rsid w:val="003F07D5"/>
    <w:rsid w:val="00400E88"/>
    <w:rsid w:val="0041258F"/>
    <w:rsid w:val="004134ED"/>
    <w:rsid w:val="0041611F"/>
    <w:rsid w:val="00431861"/>
    <w:rsid w:val="00432C1E"/>
    <w:rsid w:val="00434C9F"/>
    <w:rsid w:val="0043555E"/>
    <w:rsid w:val="00435955"/>
    <w:rsid w:val="00437842"/>
    <w:rsid w:val="00442468"/>
    <w:rsid w:val="004471DF"/>
    <w:rsid w:val="0045247B"/>
    <w:rsid w:val="00455DCA"/>
    <w:rsid w:val="00456580"/>
    <w:rsid w:val="00462811"/>
    <w:rsid w:val="004653E8"/>
    <w:rsid w:val="00465498"/>
    <w:rsid w:val="00465F00"/>
    <w:rsid w:val="0047067F"/>
    <w:rsid w:val="00472312"/>
    <w:rsid w:val="00473C9A"/>
    <w:rsid w:val="00474B69"/>
    <w:rsid w:val="00481A2C"/>
    <w:rsid w:val="00483825"/>
    <w:rsid w:val="00483A78"/>
    <w:rsid w:val="0049088E"/>
    <w:rsid w:val="004978D0"/>
    <w:rsid w:val="004B0548"/>
    <w:rsid w:val="004B2D28"/>
    <w:rsid w:val="004B53BA"/>
    <w:rsid w:val="004C2D5F"/>
    <w:rsid w:val="004E1EE7"/>
    <w:rsid w:val="004F4BDE"/>
    <w:rsid w:val="005019A6"/>
    <w:rsid w:val="00501FB1"/>
    <w:rsid w:val="0050541D"/>
    <w:rsid w:val="00506F22"/>
    <w:rsid w:val="00512E08"/>
    <w:rsid w:val="00513728"/>
    <w:rsid w:val="00515653"/>
    <w:rsid w:val="0051717A"/>
    <w:rsid w:val="005246B4"/>
    <w:rsid w:val="00525153"/>
    <w:rsid w:val="00526B01"/>
    <w:rsid w:val="00532759"/>
    <w:rsid w:val="00533A1F"/>
    <w:rsid w:val="00536B52"/>
    <w:rsid w:val="00540728"/>
    <w:rsid w:val="00541395"/>
    <w:rsid w:val="005420CF"/>
    <w:rsid w:val="005444EA"/>
    <w:rsid w:val="0054682F"/>
    <w:rsid w:val="00547521"/>
    <w:rsid w:val="005506F9"/>
    <w:rsid w:val="00562717"/>
    <w:rsid w:val="00566A26"/>
    <w:rsid w:val="005704EC"/>
    <w:rsid w:val="00570701"/>
    <w:rsid w:val="005726CD"/>
    <w:rsid w:val="00572CA3"/>
    <w:rsid w:val="0057346F"/>
    <w:rsid w:val="005735C7"/>
    <w:rsid w:val="005816CA"/>
    <w:rsid w:val="00581A68"/>
    <w:rsid w:val="00584013"/>
    <w:rsid w:val="00585B68"/>
    <w:rsid w:val="00590339"/>
    <w:rsid w:val="00594488"/>
    <w:rsid w:val="0059596E"/>
    <w:rsid w:val="005A0A93"/>
    <w:rsid w:val="005A391E"/>
    <w:rsid w:val="005B4D70"/>
    <w:rsid w:val="005B5969"/>
    <w:rsid w:val="005C4652"/>
    <w:rsid w:val="005C4A83"/>
    <w:rsid w:val="005C6F02"/>
    <w:rsid w:val="005C78C8"/>
    <w:rsid w:val="005C7E86"/>
    <w:rsid w:val="005D190D"/>
    <w:rsid w:val="005D1CD3"/>
    <w:rsid w:val="005D44B9"/>
    <w:rsid w:val="005E065E"/>
    <w:rsid w:val="005E091C"/>
    <w:rsid w:val="005E434B"/>
    <w:rsid w:val="005E52BE"/>
    <w:rsid w:val="005F4583"/>
    <w:rsid w:val="005F7BFE"/>
    <w:rsid w:val="00604AF8"/>
    <w:rsid w:val="0060589F"/>
    <w:rsid w:val="00610059"/>
    <w:rsid w:val="006124DE"/>
    <w:rsid w:val="006139F3"/>
    <w:rsid w:val="00615968"/>
    <w:rsid w:val="006175E7"/>
    <w:rsid w:val="00617740"/>
    <w:rsid w:val="00621EA8"/>
    <w:rsid w:val="0062592C"/>
    <w:rsid w:val="006272A1"/>
    <w:rsid w:val="006273EA"/>
    <w:rsid w:val="00627F65"/>
    <w:rsid w:val="00636FC1"/>
    <w:rsid w:val="0064588A"/>
    <w:rsid w:val="00647CAC"/>
    <w:rsid w:val="00650EF5"/>
    <w:rsid w:val="006523CC"/>
    <w:rsid w:val="006545F7"/>
    <w:rsid w:val="00660BC3"/>
    <w:rsid w:val="006618CE"/>
    <w:rsid w:val="00663714"/>
    <w:rsid w:val="00664D74"/>
    <w:rsid w:val="0066588E"/>
    <w:rsid w:val="0067096B"/>
    <w:rsid w:val="006753CC"/>
    <w:rsid w:val="00681A1C"/>
    <w:rsid w:val="006841F7"/>
    <w:rsid w:val="00692BCC"/>
    <w:rsid w:val="00695634"/>
    <w:rsid w:val="006A5615"/>
    <w:rsid w:val="006A7AAE"/>
    <w:rsid w:val="006B1073"/>
    <w:rsid w:val="006B3BEE"/>
    <w:rsid w:val="006B4786"/>
    <w:rsid w:val="006C5373"/>
    <w:rsid w:val="006C6390"/>
    <w:rsid w:val="006C6A6A"/>
    <w:rsid w:val="006D362B"/>
    <w:rsid w:val="006D6E4F"/>
    <w:rsid w:val="006D7721"/>
    <w:rsid w:val="006E19B4"/>
    <w:rsid w:val="006E3D3C"/>
    <w:rsid w:val="006F17DC"/>
    <w:rsid w:val="006F4721"/>
    <w:rsid w:val="006F4AF8"/>
    <w:rsid w:val="006F5F1F"/>
    <w:rsid w:val="006F6054"/>
    <w:rsid w:val="006F6830"/>
    <w:rsid w:val="00711CFF"/>
    <w:rsid w:val="0071491E"/>
    <w:rsid w:val="00714DE6"/>
    <w:rsid w:val="00716731"/>
    <w:rsid w:val="00717D34"/>
    <w:rsid w:val="00725C26"/>
    <w:rsid w:val="00732AAD"/>
    <w:rsid w:val="007341A3"/>
    <w:rsid w:val="00742E86"/>
    <w:rsid w:val="00743AE2"/>
    <w:rsid w:val="00743BD9"/>
    <w:rsid w:val="00747EE5"/>
    <w:rsid w:val="00750793"/>
    <w:rsid w:val="00752695"/>
    <w:rsid w:val="007740BE"/>
    <w:rsid w:val="007757D8"/>
    <w:rsid w:val="00775B08"/>
    <w:rsid w:val="00776922"/>
    <w:rsid w:val="0078359B"/>
    <w:rsid w:val="007849BC"/>
    <w:rsid w:val="007972B4"/>
    <w:rsid w:val="007A2362"/>
    <w:rsid w:val="007B1F33"/>
    <w:rsid w:val="007B3405"/>
    <w:rsid w:val="007B5DF8"/>
    <w:rsid w:val="007C3EC9"/>
    <w:rsid w:val="007D0525"/>
    <w:rsid w:val="007D164F"/>
    <w:rsid w:val="007D3686"/>
    <w:rsid w:val="007D44B9"/>
    <w:rsid w:val="007D7F26"/>
    <w:rsid w:val="007E2EC1"/>
    <w:rsid w:val="007E5A65"/>
    <w:rsid w:val="007E7DDD"/>
    <w:rsid w:val="007F00E6"/>
    <w:rsid w:val="007F10DC"/>
    <w:rsid w:val="007F1BC1"/>
    <w:rsid w:val="007F563D"/>
    <w:rsid w:val="007F7A7C"/>
    <w:rsid w:val="007F7ECC"/>
    <w:rsid w:val="00800557"/>
    <w:rsid w:val="008025CC"/>
    <w:rsid w:val="00804540"/>
    <w:rsid w:val="008131E0"/>
    <w:rsid w:val="00813853"/>
    <w:rsid w:val="00814BC7"/>
    <w:rsid w:val="00820C30"/>
    <w:rsid w:val="00825A93"/>
    <w:rsid w:val="00832942"/>
    <w:rsid w:val="00834048"/>
    <w:rsid w:val="008353D4"/>
    <w:rsid w:val="00837AB1"/>
    <w:rsid w:val="00837C4D"/>
    <w:rsid w:val="00837FCE"/>
    <w:rsid w:val="00840CF8"/>
    <w:rsid w:val="0084362C"/>
    <w:rsid w:val="0084372C"/>
    <w:rsid w:val="00844AAF"/>
    <w:rsid w:val="00856A7C"/>
    <w:rsid w:val="0086226E"/>
    <w:rsid w:val="0087392C"/>
    <w:rsid w:val="00875DA1"/>
    <w:rsid w:val="0088093C"/>
    <w:rsid w:val="00884940"/>
    <w:rsid w:val="0088629D"/>
    <w:rsid w:val="008870B5"/>
    <w:rsid w:val="00887EB8"/>
    <w:rsid w:val="00895457"/>
    <w:rsid w:val="008A5E44"/>
    <w:rsid w:val="008A6520"/>
    <w:rsid w:val="008B1BFF"/>
    <w:rsid w:val="008B2454"/>
    <w:rsid w:val="008B2DED"/>
    <w:rsid w:val="008C7436"/>
    <w:rsid w:val="008D5ABC"/>
    <w:rsid w:val="008D7DE7"/>
    <w:rsid w:val="008E0B37"/>
    <w:rsid w:val="008E4F6A"/>
    <w:rsid w:val="008F1FF2"/>
    <w:rsid w:val="008F21D5"/>
    <w:rsid w:val="008F3392"/>
    <w:rsid w:val="008F6677"/>
    <w:rsid w:val="00904F70"/>
    <w:rsid w:val="00912F4C"/>
    <w:rsid w:val="009138E2"/>
    <w:rsid w:val="009149DD"/>
    <w:rsid w:val="00915C4C"/>
    <w:rsid w:val="0092028D"/>
    <w:rsid w:val="00920DB2"/>
    <w:rsid w:val="009221BC"/>
    <w:rsid w:val="00925221"/>
    <w:rsid w:val="00931378"/>
    <w:rsid w:val="00931478"/>
    <w:rsid w:val="0093170E"/>
    <w:rsid w:val="00932E8A"/>
    <w:rsid w:val="0093691F"/>
    <w:rsid w:val="009402C6"/>
    <w:rsid w:val="009416BD"/>
    <w:rsid w:val="00942EC5"/>
    <w:rsid w:val="00946C97"/>
    <w:rsid w:val="00946E6A"/>
    <w:rsid w:val="009531F0"/>
    <w:rsid w:val="009543D1"/>
    <w:rsid w:val="00954773"/>
    <w:rsid w:val="00955E66"/>
    <w:rsid w:val="00962197"/>
    <w:rsid w:val="009661F3"/>
    <w:rsid w:val="00974BFB"/>
    <w:rsid w:val="00975C85"/>
    <w:rsid w:val="00976E42"/>
    <w:rsid w:val="00976FDD"/>
    <w:rsid w:val="00983FA0"/>
    <w:rsid w:val="009913E7"/>
    <w:rsid w:val="009964A0"/>
    <w:rsid w:val="009A2461"/>
    <w:rsid w:val="009A4C2B"/>
    <w:rsid w:val="009A5A84"/>
    <w:rsid w:val="009A66B6"/>
    <w:rsid w:val="009A725D"/>
    <w:rsid w:val="009B0EF2"/>
    <w:rsid w:val="009B2612"/>
    <w:rsid w:val="009B2720"/>
    <w:rsid w:val="009B70C8"/>
    <w:rsid w:val="009C0423"/>
    <w:rsid w:val="009C1C0D"/>
    <w:rsid w:val="009C7A3E"/>
    <w:rsid w:val="009D1275"/>
    <w:rsid w:val="009D3008"/>
    <w:rsid w:val="009D6117"/>
    <w:rsid w:val="009E6BCC"/>
    <w:rsid w:val="009F5F15"/>
    <w:rsid w:val="009F73EA"/>
    <w:rsid w:val="00A00447"/>
    <w:rsid w:val="00A009EE"/>
    <w:rsid w:val="00A104EC"/>
    <w:rsid w:val="00A12345"/>
    <w:rsid w:val="00A12583"/>
    <w:rsid w:val="00A14152"/>
    <w:rsid w:val="00A23EC7"/>
    <w:rsid w:val="00A307EA"/>
    <w:rsid w:val="00A32F83"/>
    <w:rsid w:val="00A36402"/>
    <w:rsid w:val="00A369E9"/>
    <w:rsid w:val="00A37BEE"/>
    <w:rsid w:val="00A43958"/>
    <w:rsid w:val="00A50FEB"/>
    <w:rsid w:val="00A53767"/>
    <w:rsid w:val="00A54179"/>
    <w:rsid w:val="00A54C03"/>
    <w:rsid w:val="00A57C18"/>
    <w:rsid w:val="00A603C3"/>
    <w:rsid w:val="00A62E0C"/>
    <w:rsid w:val="00A64BF1"/>
    <w:rsid w:val="00A654EC"/>
    <w:rsid w:val="00A723AD"/>
    <w:rsid w:val="00A7286C"/>
    <w:rsid w:val="00A7498B"/>
    <w:rsid w:val="00A759CD"/>
    <w:rsid w:val="00A8270E"/>
    <w:rsid w:val="00A84BD7"/>
    <w:rsid w:val="00A86DED"/>
    <w:rsid w:val="00A870D9"/>
    <w:rsid w:val="00A96CB9"/>
    <w:rsid w:val="00AA1712"/>
    <w:rsid w:val="00AA71EB"/>
    <w:rsid w:val="00AB4667"/>
    <w:rsid w:val="00AB6B59"/>
    <w:rsid w:val="00AC17D6"/>
    <w:rsid w:val="00AC3311"/>
    <w:rsid w:val="00AD1214"/>
    <w:rsid w:val="00AD4EE5"/>
    <w:rsid w:val="00AD5ABC"/>
    <w:rsid w:val="00AD6956"/>
    <w:rsid w:val="00AD7023"/>
    <w:rsid w:val="00AD746D"/>
    <w:rsid w:val="00AE3A31"/>
    <w:rsid w:val="00AE70D2"/>
    <w:rsid w:val="00AF43DF"/>
    <w:rsid w:val="00AF75DB"/>
    <w:rsid w:val="00B054D5"/>
    <w:rsid w:val="00B17B82"/>
    <w:rsid w:val="00B23C98"/>
    <w:rsid w:val="00B240BF"/>
    <w:rsid w:val="00B256CE"/>
    <w:rsid w:val="00B27DAA"/>
    <w:rsid w:val="00B36695"/>
    <w:rsid w:val="00B43082"/>
    <w:rsid w:val="00B559A3"/>
    <w:rsid w:val="00B61121"/>
    <w:rsid w:val="00B639C6"/>
    <w:rsid w:val="00B643E8"/>
    <w:rsid w:val="00B64F92"/>
    <w:rsid w:val="00B70D77"/>
    <w:rsid w:val="00B71CD4"/>
    <w:rsid w:val="00B724C8"/>
    <w:rsid w:val="00B76003"/>
    <w:rsid w:val="00B827EB"/>
    <w:rsid w:val="00B84BE1"/>
    <w:rsid w:val="00B9100B"/>
    <w:rsid w:val="00B94D02"/>
    <w:rsid w:val="00B9774D"/>
    <w:rsid w:val="00BA2764"/>
    <w:rsid w:val="00BA772E"/>
    <w:rsid w:val="00BB08D8"/>
    <w:rsid w:val="00BB1A9A"/>
    <w:rsid w:val="00BB1C6E"/>
    <w:rsid w:val="00BC2F24"/>
    <w:rsid w:val="00BC411E"/>
    <w:rsid w:val="00BC41CC"/>
    <w:rsid w:val="00BC54F9"/>
    <w:rsid w:val="00BC70CB"/>
    <w:rsid w:val="00BD0A64"/>
    <w:rsid w:val="00BE06FA"/>
    <w:rsid w:val="00BE23D7"/>
    <w:rsid w:val="00BE37FA"/>
    <w:rsid w:val="00BE39B4"/>
    <w:rsid w:val="00BF0E72"/>
    <w:rsid w:val="00BF3042"/>
    <w:rsid w:val="00BF3111"/>
    <w:rsid w:val="00BF3963"/>
    <w:rsid w:val="00BF5A49"/>
    <w:rsid w:val="00BF60B8"/>
    <w:rsid w:val="00C018B0"/>
    <w:rsid w:val="00C02104"/>
    <w:rsid w:val="00C16C71"/>
    <w:rsid w:val="00C2243B"/>
    <w:rsid w:val="00C32EDF"/>
    <w:rsid w:val="00C34521"/>
    <w:rsid w:val="00C34B6B"/>
    <w:rsid w:val="00C445A6"/>
    <w:rsid w:val="00C47DC3"/>
    <w:rsid w:val="00C50DA4"/>
    <w:rsid w:val="00C52140"/>
    <w:rsid w:val="00C543E2"/>
    <w:rsid w:val="00C56069"/>
    <w:rsid w:val="00C571BE"/>
    <w:rsid w:val="00C63904"/>
    <w:rsid w:val="00C668DC"/>
    <w:rsid w:val="00C669BE"/>
    <w:rsid w:val="00C71197"/>
    <w:rsid w:val="00C73EAC"/>
    <w:rsid w:val="00C75191"/>
    <w:rsid w:val="00C812B2"/>
    <w:rsid w:val="00C85AE0"/>
    <w:rsid w:val="00C87C94"/>
    <w:rsid w:val="00C94FBA"/>
    <w:rsid w:val="00CA3CEA"/>
    <w:rsid w:val="00CA47EA"/>
    <w:rsid w:val="00CA52D6"/>
    <w:rsid w:val="00CA6537"/>
    <w:rsid w:val="00CB2388"/>
    <w:rsid w:val="00CB73D1"/>
    <w:rsid w:val="00CC3C21"/>
    <w:rsid w:val="00CC498C"/>
    <w:rsid w:val="00CC6D18"/>
    <w:rsid w:val="00CC787B"/>
    <w:rsid w:val="00CC7B59"/>
    <w:rsid w:val="00CD7BBA"/>
    <w:rsid w:val="00CE2957"/>
    <w:rsid w:val="00CE3C80"/>
    <w:rsid w:val="00CE4B9D"/>
    <w:rsid w:val="00CE5F91"/>
    <w:rsid w:val="00CE6A64"/>
    <w:rsid w:val="00CE78ED"/>
    <w:rsid w:val="00CF0766"/>
    <w:rsid w:val="00CF25FD"/>
    <w:rsid w:val="00CF2A20"/>
    <w:rsid w:val="00CF473A"/>
    <w:rsid w:val="00CF7473"/>
    <w:rsid w:val="00CF7987"/>
    <w:rsid w:val="00D02CA5"/>
    <w:rsid w:val="00D03179"/>
    <w:rsid w:val="00D213A0"/>
    <w:rsid w:val="00D21FDA"/>
    <w:rsid w:val="00D30378"/>
    <w:rsid w:val="00D31262"/>
    <w:rsid w:val="00D34EA9"/>
    <w:rsid w:val="00D35FAE"/>
    <w:rsid w:val="00D44B24"/>
    <w:rsid w:val="00D45E8A"/>
    <w:rsid w:val="00D47AB7"/>
    <w:rsid w:val="00D50F0C"/>
    <w:rsid w:val="00D51585"/>
    <w:rsid w:val="00D54283"/>
    <w:rsid w:val="00D57CFF"/>
    <w:rsid w:val="00D60812"/>
    <w:rsid w:val="00D6142E"/>
    <w:rsid w:val="00D708AB"/>
    <w:rsid w:val="00D70AEE"/>
    <w:rsid w:val="00D70E57"/>
    <w:rsid w:val="00D71A6D"/>
    <w:rsid w:val="00D74E48"/>
    <w:rsid w:val="00D8373B"/>
    <w:rsid w:val="00D84417"/>
    <w:rsid w:val="00D87524"/>
    <w:rsid w:val="00D91D63"/>
    <w:rsid w:val="00DA26CC"/>
    <w:rsid w:val="00DA49F9"/>
    <w:rsid w:val="00DA760D"/>
    <w:rsid w:val="00DB5CCC"/>
    <w:rsid w:val="00DB6328"/>
    <w:rsid w:val="00DB7B12"/>
    <w:rsid w:val="00DC003C"/>
    <w:rsid w:val="00DC283F"/>
    <w:rsid w:val="00DC5D23"/>
    <w:rsid w:val="00DC6FD8"/>
    <w:rsid w:val="00DD4CB4"/>
    <w:rsid w:val="00DE19C3"/>
    <w:rsid w:val="00DE1F29"/>
    <w:rsid w:val="00DF3E3C"/>
    <w:rsid w:val="00DF52E0"/>
    <w:rsid w:val="00DF6C74"/>
    <w:rsid w:val="00E00D08"/>
    <w:rsid w:val="00E0396C"/>
    <w:rsid w:val="00E046F7"/>
    <w:rsid w:val="00E1087B"/>
    <w:rsid w:val="00E1244B"/>
    <w:rsid w:val="00E12EA0"/>
    <w:rsid w:val="00E16522"/>
    <w:rsid w:val="00E16CDD"/>
    <w:rsid w:val="00E17D73"/>
    <w:rsid w:val="00E20398"/>
    <w:rsid w:val="00E252E2"/>
    <w:rsid w:val="00E2583E"/>
    <w:rsid w:val="00E25A7F"/>
    <w:rsid w:val="00E32E79"/>
    <w:rsid w:val="00E45EE0"/>
    <w:rsid w:val="00E47F77"/>
    <w:rsid w:val="00E50205"/>
    <w:rsid w:val="00E53502"/>
    <w:rsid w:val="00E55BA8"/>
    <w:rsid w:val="00E566B4"/>
    <w:rsid w:val="00E703E3"/>
    <w:rsid w:val="00E718E9"/>
    <w:rsid w:val="00E75C35"/>
    <w:rsid w:val="00E8002B"/>
    <w:rsid w:val="00E81584"/>
    <w:rsid w:val="00E816AC"/>
    <w:rsid w:val="00E81CE7"/>
    <w:rsid w:val="00E87723"/>
    <w:rsid w:val="00E87CCB"/>
    <w:rsid w:val="00E90674"/>
    <w:rsid w:val="00E91D04"/>
    <w:rsid w:val="00E922CA"/>
    <w:rsid w:val="00E923D0"/>
    <w:rsid w:val="00EA0383"/>
    <w:rsid w:val="00EA03BA"/>
    <w:rsid w:val="00EA3A77"/>
    <w:rsid w:val="00EA3CCA"/>
    <w:rsid w:val="00EA45A4"/>
    <w:rsid w:val="00EA7DD4"/>
    <w:rsid w:val="00EB4D13"/>
    <w:rsid w:val="00EB6972"/>
    <w:rsid w:val="00EC23BA"/>
    <w:rsid w:val="00EC38B4"/>
    <w:rsid w:val="00EC5BF5"/>
    <w:rsid w:val="00EC7FA8"/>
    <w:rsid w:val="00ED146B"/>
    <w:rsid w:val="00ED4781"/>
    <w:rsid w:val="00ED660D"/>
    <w:rsid w:val="00ED6642"/>
    <w:rsid w:val="00EE4A66"/>
    <w:rsid w:val="00EE54D1"/>
    <w:rsid w:val="00EF16B5"/>
    <w:rsid w:val="00EF3B65"/>
    <w:rsid w:val="00EF531F"/>
    <w:rsid w:val="00F078EC"/>
    <w:rsid w:val="00F12528"/>
    <w:rsid w:val="00F16423"/>
    <w:rsid w:val="00F239A3"/>
    <w:rsid w:val="00F25521"/>
    <w:rsid w:val="00F2700B"/>
    <w:rsid w:val="00F3134C"/>
    <w:rsid w:val="00F4015A"/>
    <w:rsid w:val="00F475DC"/>
    <w:rsid w:val="00F53507"/>
    <w:rsid w:val="00F537B1"/>
    <w:rsid w:val="00F56D5E"/>
    <w:rsid w:val="00F64FAB"/>
    <w:rsid w:val="00F656C5"/>
    <w:rsid w:val="00F71FD4"/>
    <w:rsid w:val="00F73462"/>
    <w:rsid w:val="00F75B70"/>
    <w:rsid w:val="00F7613E"/>
    <w:rsid w:val="00F811DE"/>
    <w:rsid w:val="00F85419"/>
    <w:rsid w:val="00F92159"/>
    <w:rsid w:val="00FA18EB"/>
    <w:rsid w:val="00FA20B3"/>
    <w:rsid w:val="00FA20FB"/>
    <w:rsid w:val="00FA2611"/>
    <w:rsid w:val="00FA7A4B"/>
    <w:rsid w:val="00FB0586"/>
    <w:rsid w:val="00FB093A"/>
    <w:rsid w:val="00FB0A9E"/>
    <w:rsid w:val="00FB23EB"/>
    <w:rsid w:val="00FB2A3C"/>
    <w:rsid w:val="00FB4F62"/>
    <w:rsid w:val="00FB670C"/>
    <w:rsid w:val="00FB6B90"/>
    <w:rsid w:val="00FC04D4"/>
    <w:rsid w:val="00FC0AFE"/>
    <w:rsid w:val="00FC1A30"/>
    <w:rsid w:val="00FC63AF"/>
    <w:rsid w:val="00FC6E6F"/>
    <w:rsid w:val="00FD086B"/>
    <w:rsid w:val="00FD1D1A"/>
    <w:rsid w:val="00FD731C"/>
    <w:rsid w:val="00FE227A"/>
    <w:rsid w:val="00FE2BE4"/>
    <w:rsid w:val="00FE4E30"/>
    <w:rsid w:val="00FE5435"/>
    <w:rsid w:val="00FF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A8B621F9-C310-42BD-8B14-B828D42C1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722"/>
    <w:rPr>
      <w:lang w:val="es-ES_tradnl"/>
    </w:rPr>
  </w:style>
  <w:style w:type="paragraph" w:styleId="Heading1">
    <w:name w:val="heading 1"/>
    <w:basedOn w:val="Normal"/>
    <w:next w:val="Normal"/>
    <w:qFormat/>
    <w:rsid w:val="003B7722"/>
    <w:pPr>
      <w:keepNext/>
      <w:jc w:val="center"/>
      <w:outlineLvl w:val="0"/>
    </w:pPr>
    <w:rPr>
      <w:b/>
      <w:bCs/>
      <w:color w:val="333399"/>
      <w:sz w:val="24"/>
    </w:rPr>
  </w:style>
  <w:style w:type="paragraph" w:styleId="Heading2">
    <w:name w:val="heading 2"/>
    <w:basedOn w:val="Normal"/>
    <w:next w:val="Normal"/>
    <w:qFormat/>
    <w:rsid w:val="003B7722"/>
    <w:pPr>
      <w:keepNext/>
      <w:jc w:val="center"/>
      <w:outlineLvl w:val="1"/>
    </w:pPr>
    <w:rPr>
      <w:b/>
      <w:bCs/>
      <w:color w:val="000000"/>
      <w:sz w:val="28"/>
      <w:u w:val="single"/>
    </w:rPr>
  </w:style>
  <w:style w:type="paragraph" w:styleId="Heading3">
    <w:name w:val="heading 3"/>
    <w:basedOn w:val="Normal"/>
    <w:next w:val="Normal"/>
    <w:qFormat/>
    <w:rsid w:val="003B7722"/>
    <w:pPr>
      <w:keepNext/>
      <w:outlineLvl w:val="2"/>
    </w:pPr>
    <w:rPr>
      <w:rFonts w:ascii="Arial" w:hAnsi="Arial" w:cs="Arial"/>
      <w:color w:val="000000"/>
      <w:sz w:val="24"/>
      <w:lang w:val="es-MX"/>
    </w:rPr>
  </w:style>
  <w:style w:type="paragraph" w:styleId="Heading4">
    <w:name w:val="heading 4"/>
    <w:basedOn w:val="Normal"/>
    <w:next w:val="Normal"/>
    <w:qFormat/>
    <w:rsid w:val="003B7722"/>
    <w:pPr>
      <w:keepNext/>
      <w:widowControl w:val="0"/>
      <w:outlineLvl w:val="3"/>
    </w:pPr>
    <w:rPr>
      <w:b/>
      <w:snapToGrid w:val="0"/>
      <w:sz w:val="24"/>
      <w:u w:val="single"/>
      <w:lang w:val="es-ES"/>
    </w:rPr>
  </w:style>
  <w:style w:type="paragraph" w:styleId="Heading5">
    <w:name w:val="heading 5"/>
    <w:basedOn w:val="Normal"/>
    <w:next w:val="Normal"/>
    <w:qFormat/>
    <w:rsid w:val="003B7722"/>
    <w:pPr>
      <w:keepNext/>
      <w:widowControl w:val="0"/>
      <w:jc w:val="center"/>
      <w:outlineLvl w:val="4"/>
    </w:pPr>
    <w:rPr>
      <w:snapToGrid w:val="0"/>
      <w:sz w:val="24"/>
      <w:lang w:val="es-ES"/>
    </w:rPr>
  </w:style>
  <w:style w:type="paragraph" w:styleId="Heading6">
    <w:name w:val="heading 6"/>
    <w:basedOn w:val="Normal"/>
    <w:next w:val="Normal"/>
    <w:qFormat/>
    <w:rsid w:val="003B7722"/>
    <w:pPr>
      <w:keepNext/>
      <w:widowControl w:val="0"/>
      <w:outlineLvl w:val="5"/>
    </w:pPr>
    <w:rPr>
      <w:snapToGrid w:val="0"/>
      <w:sz w:val="24"/>
      <w:lang w:val="es-ES"/>
    </w:rPr>
  </w:style>
  <w:style w:type="paragraph" w:styleId="Heading7">
    <w:name w:val="heading 7"/>
    <w:basedOn w:val="Normal"/>
    <w:next w:val="Normal"/>
    <w:qFormat/>
    <w:rsid w:val="003B7722"/>
    <w:pPr>
      <w:keepNext/>
      <w:ind w:firstLine="5670"/>
      <w:jc w:val="center"/>
      <w:outlineLvl w:val="6"/>
    </w:pPr>
    <w:rPr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3B7722"/>
    <w:pPr>
      <w:jc w:val="right"/>
    </w:pPr>
    <w:rPr>
      <w:sz w:val="24"/>
    </w:rPr>
  </w:style>
  <w:style w:type="paragraph" w:styleId="Header">
    <w:name w:val="header"/>
    <w:basedOn w:val="Normal"/>
    <w:link w:val="HeaderChar"/>
    <w:uiPriority w:val="99"/>
    <w:rsid w:val="003B772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3B7722"/>
    <w:pPr>
      <w:tabs>
        <w:tab w:val="center" w:pos="4419"/>
        <w:tab w:val="right" w:pos="8838"/>
      </w:tabs>
    </w:pPr>
  </w:style>
  <w:style w:type="paragraph" w:styleId="BodyText">
    <w:name w:val="Body Text"/>
    <w:basedOn w:val="Normal"/>
    <w:rsid w:val="003B7722"/>
    <w:pPr>
      <w:jc w:val="both"/>
    </w:pPr>
    <w:rPr>
      <w:color w:val="000000"/>
    </w:rPr>
  </w:style>
  <w:style w:type="paragraph" w:styleId="BodyText2">
    <w:name w:val="Body Text 2"/>
    <w:basedOn w:val="Normal"/>
    <w:rsid w:val="003B7722"/>
    <w:pPr>
      <w:jc w:val="both"/>
    </w:pPr>
    <w:rPr>
      <w:sz w:val="24"/>
    </w:rPr>
  </w:style>
  <w:style w:type="paragraph" w:styleId="Title">
    <w:name w:val="Title"/>
    <w:basedOn w:val="Normal"/>
    <w:qFormat/>
    <w:rsid w:val="003B7722"/>
    <w:pPr>
      <w:jc w:val="center"/>
    </w:pPr>
    <w:rPr>
      <w:color w:val="000000"/>
      <w:sz w:val="28"/>
    </w:rPr>
  </w:style>
  <w:style w:type="paragraph" w:styleId="BodyTextIndent">
    <w:name w:val="Body Text Indent"/>
    <w:basedOn w:val="Normal"/>
    <w:rsid w:val="003B7722"/>
    <w:pPr>
      <w:ind w:firstLine="3828"/>
      <w:jc w:val="both"/>
    </w:pPr>
    <w:rPr>
      <w:sz w:val="24"/>
    </w:rPr>
  </w:style>
  <w:style w:type="paragraph" w:styleId="BodyTextIndent2">
    <w:name w:val="Body Text Indent 2"/>
    <w:basedOn w:val="Normal"/>
    <w:rsid w:val="003B7722"/>
    <w:pPr>
      <w:ind w:firstLine="3261"/>
      <w:jc w:val="both"/>
    </w:pPr>
    <w:rPr>
      <w:sz w:val="24"/>
      <w:lang w:val="es-ES"/>
    </w:rPr>
  </w:style>
  <w:style w:type="paragraph" w:styleId="BodyTextIndent3">
    <w:name w:val="Body Text Indent 3"/>
    <w:basedOn w:val="Normal"/>
    <w:rsid w:val="003B7722"/>
    <w:pPr>
      <w:ind w:firstLine="3544"/>
      <w:jc w:val="both"/>
    </w:pPr>
    <w:rPr>
      <w:rFonts w:ascii="Arial" w:hAnsi="Arial" w:cs="Arial"/>
      <w:color w:val="000000"/>
      <w:szCs w:val="13"/>
    </w:rPr>
  </w:style>
  <w:style w:type="paragraph" w:styleId="BodyText3">
    <w:name w:val="Body Text 3"/>
    <w:basedOn w:val="Normal"/>
    <w:rsid w:val="003B7722"/>
    <w:pPr>
      <w:jc w:val="both"/>
    </w:pPr>
    <w:rPr>
      <w:rFonts w:ascii="Arial" w:hAnsi="Arial" w:cs="Arial"/>
      <w:color w:val="000000"/>
      <w:sz w:val="24"/>
      <w:lang w:val="es-MX"/>
    </w:rPr>
  </w:style>
  <w:style w:type="paragraph" w:customStyle="1" w:styleId="ecxmsonormal">
    <w:name w:val="ecxmsonormal"/>
    <w:basedOn w:val="Normal"/>
    <w:rsid w:val="005C6F02"/>
    <w:pPr>
      <w:spacing w:before="100" w:beforeAutospacing="1" w:after="100" w:afterAutospacing="1"/>
    </w:pPr>
    <w:rPr>
      <w:sz w:val="24"/>
      <w:szCs w:val="24"/>
      <w:lang w:val="es-ES"/>
    </w:rPr>
  </w:style>
  <w:style w:type="character" w:customStyle="1" w:styleId="HeaderChar">
    <w:name w:val="Header Char"/>
    <w:basedOn w:val="DefaultParagraphFont"/>
    <w:link w:val="Header"/>
    <w:uiPriority w:val="99"/>
    <w:rsid w:val="009A2461"/>
    <w:rPr>
      <w:lang w:val="es-ES_tradnl" w:eastAsia="es-ES"/>
    </w:rPr>
  </w:style>
  <w:style w:type="table" w:styleId="TableGrid">
    <w:name w:val="Table Grid"/>
    <w:basedOn w:val="TableNormal"/>
    <w:uiPriority w:val="59"/>
    <w:rsid w:val="009A246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A004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ngreso\CONVENIO%20TIP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062C58-D71A-4FC5-BC15-E142CF65B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CONVENIO TIPO.dot</Template>
  <TotalTime>473</TotalTime>
  <Pages>2</Pages>
  <Words>292</Words>
  <Characters>1612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Huerta Grande - Sierras de Córdoba </vt:lpstr>
      <vt:lpstr>Huerta Grande - Sierras de Córdoba </vt:lpstr>
    </vt:vector>
  </TitlesOfParts>
  <Company>Casa Serrana - OSPEC</Company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Huerta Grande - Sierras de Córdoba </dc:title>
  <dc:subject/>
  <dc:creator>Turismo</dc:creator>
  <cp:keywords/>
  <cp:lastModifiedBy>Garcia, Gonzalo</cp:lastModifiedBy>
  <cp:revision>119</cp:revision>
  <cp:lastPrinted>2014-04-15T00:20:00Z</cp:lastPrinted>
  <dcterms:created xsi:type="dcterms:W3CDTF">2015-01-16T22:13:00Z</dcterms:created>
  <dcterms:modified xsi:type="dcterms:W3CDTF">2015-12-12T14:56:00Z</dcterms:modified>
</cp:coreProperties>
</file>