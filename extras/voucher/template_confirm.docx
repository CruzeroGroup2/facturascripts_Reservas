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02" w:rsidRPr="00C8508C" w:rsidRDefault="006407FA" w:rsidP="00310FF8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</w:pPr>
      <w:r w:rsidRPr="00C8508C"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  <w:t xml:space="preserve">CONFIRMACION </w:t>
      </w:r>
      <w:r w:rsidR="00C8508C"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  <w:t xml:space="preserve">  </w:t>
      </w:r>
      <w:r w:rsidRPr="00C8508C"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  <w:t xml:space="preserve">DE </w:t>
      </w:r>
      <w:r w:rsidR="00C8508C"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  <w:t xml:space="preserve">  </w:t>
      </w:r>
      <w:r w:rsidRPr="00C8508C">
        <w:rPr>
          <w:rFonts w:ascii="Verdana" w:hAnsi="Verdana"/>
          <w:b/>
          <w:bCs/>
          <w:iCs/>
          <w:color w:val="FFFFFF"/>
          <w:sz w:val="32"/>
          <w:szCs w:val="32"/>
          <w:lang w:val="es-ES_tradnl"/>
        </w:rPr>
        <w:t>ALOJAMIENTO</w:t>
      </w: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604"/>
        <w:gridCol w:w="520"/>
        <w:gridCol w:w="249"/>
        <w:gridCol w:w="1591"/>
        <w:gridCol w:w="129"/>
        <w:gridCol w:w="791"/>
        <w:gridCol w:w="890"/>
        <w:gridCol w:w="75"/>
        <w:gridCol w:w="61"/>
        <w:gridCol w:w="215"/>
        <w:gridCol w:w="202"/>
        <w:gridCol w:w="406"/>
        <w:gridCol w:w="2544"/>
      </w:tblGrid>
      <w:tr w:rsidR="008A6EC8" w:rsidRPr="00E81CE7" w:rsidTr="00961FB4">
        <w:trPr>
          <w:trHeight w:val="837"/>
        </w:trPr>
        <w:tc>
          <w:tcPr>
            <w:tcW w:w="3261" w:type="dxa"/>
            <w:gridSpan w:val="4"/>
          </w:tcPr>
          <w:p w:rsidR="008A6EC8" w:rsidRPr="00310FF8" w:rsidRDefault="008A6EC8" w:rsidP="005C6F02">
            <w:pPr>
              <w:pStyle w:val="ecxmsonormal"/>
              <w:rPr>
                <w:rFonts w:ascii="Verdana" w:hAnsi="Verdana"/>
                <w:color w:val="C00000"/>
                <w:sz w:val="28"/>
                <w:szCs w:val="28"/>
              </w:rPr>
            </w:pPr>
            <w:r w:rsidRPr="00310FF8">
              <w:rPr>
                <w:rFonts w:ascii="Verdana" w:hAnsi="Verdana"/>
                <w:b/>
                <w:bCs/>
                <w:i/>
                <w:iCs/>
                <w:color w:val="C00000"/>
                <w:sz w:val="28"/>
                <w:szCs w:val="28"/>
                <w:lang w:val="es-ES_tradnl"/>
              </w:rPr>
              <w:t>Código de reserva</w:t>
            </w:r>
          </w:p>
        </w:tc>
        <w:tc>
          <w:tcPr>
            <w:tcW w:w="2552" w:type="dxa"/>
            <w:gridSpan w:val="3"/>
          </w:tcPr>
          <w:p w:rsidR="00037E9A" w:rsidRPr="008A6EC8" w:rsidRDefault="00961FB4" w:rsidP="00AA21F1">
            <w:pPr>
              <w:pStyle w:val="ecxmso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>${</w:t>
            </w:r>
            <w:proofErr w:type="spellStart"/>
            <w:r>
              <w:rPr>
                <w:rFonts w:ascii="Verdana" w:hAnsi="Verdana"/>
              </w:rPr>
              <w:t>codigoReserva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275" w:type="dxa"/>
            <w:gridSpan w:val="4"/>
          </w:tcPr>
          <w:p w:rsidR="008A6EC8" w:rsidRPr="00310FF8" w:rsidRDefault="008A6EC8" w:rsidP="008A6EC8">
            <w:pPr>
              <w:pStyle w:val="ecxmsonormal"/>
              <w:rPr>
                <w:rFonts w:ascii="Verdana" w:hAnsi="Verdana"/>
                <w:b/>
                <w:i/>
                <w:color w:val="C00000"/>
                <w:sz w:val="28"/>
                <w:szCs w:val="28"/>
              </w:rPr>
            </w:pPr>
            <w:r w:rsidRPr="00310FF8">
              <w:rPr>
                <w:rFonts w:ascii="Verdana" w:hAnsi="Verdana"/>
                <w:b/>
                <w:i/>
                <w:color w:val="C00000"/>
                <w:sz w:val="28"/>
                <w:szCs w:val="28"/>
              </w:rPr>
              <w:t>Fecha</w:t>
            </w:r>
          </w:p>
        </w:tc>
        <w:tc>
          <w:tcPr>
            <w:tcW w:w="2835" w:type="dxa"/>
            <w:gridSpan w:val="3"/>
          </w:tcPr>
          <w:p w:rsidR="008A6EC8" w:rsidRPr="008A6EC8" w:rsidRDefault="00B772E0" w:rsidP="00AF3820">
            <w:pPr>
              <w:pStyle w:val="ecxmsonormal"/>
              <w:rPr>
                <w:rFonts w:ascii="Verdana" w:hAnsi="Verdana"/>
                <w:sz w:val="20"/>
                <w:szCs w:val="20"/>
              </w:rPr>
            </w:pPr>
            <w:r w:rsidRPr="00B772E0">
              <w:rPr>
                <w:rFonts w:ascii="Verdana" w:hAnsi="Verdana"/>
                <w:sz w:val="20"/>
                <w:szCs w:val="20"/>
              </w:rPr>
              <w:t>${</w:t>
            </w:r>
            <w:proofErr w:type="spellStart"/>
            <w:r w:rsidRPr="00B772E0">
              <w:rPr>
                <w:rFonts w:ascii="Verdana" w:hAnsi="Verdana"/>
                <w:sz w:val="20"/>
                <w:szCs w:val="20"/>
              </w:rPr>
              <w:t>fechaReserva</w:t>
            </w:r>
            <w:proofErr w:type="spellEnd"/>
            <w:r w:rsidRPr="00B772E0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  <w:tr w:rsidR="008436A1" w:rsidRPr="00E026DE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94"/>
        </w:trPr>
        <w:tc>
          <w:tcPr>
            <w:tcW w:w="3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A1" w:rsidRPr="00E026DE" w:rsidRDefault="008436A1" w:rsidP="008436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26DE">
              <w:rPr>
                <w:rFonts w:ascii="Arial" w:hAnsi="Arial" w:cs="Arial"/>
                <w:b/>
                <w:sz w:val="24"/>
                <w:szCs w:val="24"/>
              </w:rPr>
              <w:t xml:space="preserve">APELLIDO Y NOMBRE: 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A1" w:rsidRPr="00E026DE" w:rsidRDefault="00961FB4" w:rsidP="00AA21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61FB4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Pr="00961FB4">
              <w:rPr>
                <w:rFonts w:ascii="Arial" w:hAnsi="Arial" w:cs="Arial"/>
                <w:b/>
                <w:sz w:val="24"/>
                <w:szCs w:val="24"/>
              </w:rPr>
              <w:t>nombreReserva</w:t>
            </w:r>
            <w:proofErr w:type="spellEnd"/>
            <w:r w:rsidRPr="00961FB4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3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961FB4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D. N. I.</w:t>
            </w:r>
            <w:r w:rsidR="00C4270C">
              <w:rPr>
                <w:rFonts w:ascii="Arial" w:hAnsi="Arial" w:cs="Arial"/>
                <w:b/>
              </w:rPr>
              <w:t>:</w:t>
            </w:r>
            <w:r w:rsidR="00DD0446">
              <w:rPr>
                <w:rFonts w:ascii="Arial" w:hAnsi="Arial" w:cs="Arial"/>
                <w:b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</w:rPr>
              <w:t>${documento}</w:t>
            </w:r>
          </w:p>
        </w:tc>
        <w:tc>
          <w:tcPr>
            <w:tcW w:w="3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073D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Categoría</w:t>
            </w:r>
            <w:r w:rsidR="00073D29">
              <w:rPr>
                <w:rFonts w:ascii="Arial" w:hAnsi="Arial" w:cs="Arial"/>
                <w:b/>
              </w:rPr>
              <w:t>:</w:t>
            </w:r>
            <w:r w:rsidR="007B3DBB">
              <w:rPr>
                <w:rFonts w:ascii="Arial" w:hAnsi="Arial" w:cs="Arial"/>
                <w:b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</w:rPr>
              <w:t>${categoría}</w:t>
            </w:r>
          </w:p>
        </w:tc>
        <w:tc>
          <w:tcPr>
            <w:tcW w:w="3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073D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Tarifa:</w:t>
            </w:r>
            <w:r w:rsidR="00E401DA">
              <w:rPr>
                <w:rFonts w:ascii="Arial" w:hAnsi="Arial" w:cs="Arial"/>
                <w:b/>
              </w:rPr>
              <w:t xml:space="preserve"> </w:t>
            </w:r>
            <w:r w:rsidR="009E7A51">
              <w:rPr>
                <w:rFonts w:ascii="Arial" w:hAnsi="Arial" w:cs="Arial"/>
                <w:b/>
              </w:rPr>
              <w:t xml:space="preserve">$ </w:t>
            </w:r>
            <w:r w:rsidR="00961FB4" w:rsidRPr="00961FB4">
              <w:rPr>
                <w:rFonts w:ascii="Arial" w:hAnsi="Arial" w:cs="Arial"/>
                <w:b/>
              </w:rPr>
              <w:t>${</w:t>
            </w:r>
            <w:proofErr w:type="spellStart"/>
            <w:r w:rsidR="00961FB4" w:rsidRPr="00961FB4">
              <w:rPr>
                <w:rFonts w:ascii="Arial" w:hAnsi="Arial" w:cs="Arial"/>
                <w:b/>
              </w:rPr>
              <w:t>montoTarifa</w:t>
            </w:r>
            <w:proofErr w:type="spellEnd"/>
            <w:r w:rsidR="00961FB4" w:rsidRPr="00961FB4">
              <w:rPr>
                <w:rFonts w:ascii="Arial" w:hAnsi="Arial" w:cs="Arial"/>
                <w:b/>
              </w:rPr>
              <w:t>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92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EB7EB0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Domicilio</w:t>
            </w:r>
            <w:r w:rsidR="00F11C83">
              <w:rPr>
                <w:rFonts w:ascii="Arial" w:hAnsi="Arial" w:cs="Arial"/>
                <w:b/>
              </w:rPr>
              <w:t xml:space="preserve">: </w:t>
            </w:r>
            <w:r w:rsidR="00381CD6">
              <w:rPr>
                <w:rFonts w:ascii="Arial" w:hAnsi="Arial" w:cs="Arial"/>
                <w:b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</w:rPr>
              <w:t>${domicilio}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4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04054" w:rsidRDefault="006E19B4" w:rsidP="00F53642">
            <w:pPr>
              <w:rPr>
                <w:rFonts w:ascii="Arial" w:hAnsi="Arial" w:cs="Arial"/>
                <w:b/>
                <w:i/>
              </w:rPr>
            </w:pPr>
            <w:r w:rsidRPr="00D04054">
              <w:rPr>
                <w:rFonts w:ascii="Arial" w:hAnsi="Arial" w:cs="Arial"/>
                <w:b/>
                <w:i/>
              </w:rPr>
              <w:t>E-mail</w:t>
            </w:r>
            <w:r w:rsidR="001116F0">
              <w:rPr>
                <w:rFonts w:ascii="Arial" w:hAnsi="Arial" w:cs="Arial"/>
                <w:b/>
                <w:i/>
              </w:rPr>
              <w:t>:</w:t>
            </w:r>
            <w:r w:rsidR="00B265B6">
              <w:rPr>
                <w:rFonts w:ascii="Arial" w:hAnsi="Arial" w:cs="Arial"/>
                <w:b/>
                <w:i/>
              </w:rPr>
              <w:t xml:space="preserve"> </w:t>
            </w:r>
            <w:r w:rsidR="00961FB4">
              <w:rPr>
                <w:rFonts w:ascii="Arial" w:hAnsi="Arial" w:cs="Arial"/>
                <w:b/>
              </w:rPr>
              <w:t>${email}</w:t>
            </w:r>
          </w:p>
        </w:tc>
        <w:tc>
          <w:tcPr>
            <w:tcW w:w="2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04054" w:rsidRDefault="00131ACD" w:rsidP="00E03D63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T</w:t>
            </w:r>
            <w:r w:rsidR="008D1508">
              <w:rPr>
                <w:rFonts w:ascii="Arial" w:hAnsi="Arial" w:cs="Arial"/>
                <w:b/>
                <w:i/>
                <w:color w:val="000000"/>
              </w:rPr>
              <w:t>el</w:t>
            </w:r>
            <w:r w:rsidR="00920BBD">
              <w:rPr>
                <w:rFonts w:ascii="Arial" w:hAnsi="Arial" w:cs="Arial"/>
                <w:b/>
                <w:i/>
                <w:color w:val="000000"/>
              </w:rPr>
              <w:t>.:</w:t>
            </w:r>
            <w:r w:rsidR="00C82FD4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r w:rsidR="009707A2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r w:rsidR="00961FB4">
              <w:rPr>
                <w:rFonts w:ascii="Arial" w:hAnsi="Arial" w:cs="Arial"/>
                <w:b/>
              </w:rPr>
              <w:t>${</w:t>
            </w:r>
            <w:proofErr w:type="spellStart"/>
            <w:r w:rsidR="00961FB4">
              <w:rPr>
                <w:rFonts w:ascii="Arial" w:hAnsi="Arial" w:cs="Arial"/>
                <w:b/>
              </w:rPr>
              <w:t>telefono</w:t>
            </w:r>
            <w:proofErr w:type="spellEnd"/>
            <w:r w:rsidR="00961FB4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472A45" w:rsidP="00F766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Cel</w:t>
            </w:r>
            <w:r w:rsidR="00073D29">
              <w:rPr>
                <w:rFonts w:ascii="Arial" w:hAnsi="Arial" w:cs="Arial"/>
                <w:b/>
              </w:rPr>
              <w:t>.:</w:t>
            </w:r>
            <w:r w:rsidR="00E03D63">
              <w:rPr>
                <w:rFonts w:ascii="Arial" w:hAnsi="Arial" w:cs="Arial"/>
                <w:b/>
                <w:i/>
                <w:color w:val="000000"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  <w:i/>
                <w:color w:val="000000"/>
              </w:rPr>
              <w:t>${telefono2}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3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04054" w:rsidRDefault="006E19B4" w:rsidP="00F7663A">
            <w:pPr>
              <w:rPr>
                <w:rFonts w:ascii="Arial" w:hAnsi="Arial" w:cs="Arial"/>
                <w:b/>
                <w:i/>
              </w:rPr>
            </w:pPr>
            <w:r w:rsidRPr="00D04054">
              <w:rPr>
                <w:rFonts w:ascii="Arial" w:hAnsi="Arial" w:cs="Arial"/>
                <w:b/>
                <w:i/>
              </w:rPr>
              <w:t>Localidad:</w:t>
            </w:r>
            <w:r w:rsidR="00D36B00">
              <w:rPr>
                <w:rFonts w:ascii="Arial" w:hAnsi="Arial" w:cs="Arial"/>
                <w:b/>
                <w:i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  <w:i/>
              </w:rPr>
              <w:t>${localidad}</w:t>
            </w:r>
          </w:p>
        </w:tc>
        <w:tc>
          <w:tcPr>
            <w:tcW w:w="3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04054" w:rsidRDefault="006E19B4" w:rsidP="00F356D9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D04054">
              <w:rPr>
                <w:rFonts w:ascii="Arial" w:hAnsi="Arial" w:cs="Arial"/>
                <w:b/>
                <w:i/>
              </w:rPr>
              <w:t>Cod</w:t>
            </w:r>
            <w:proofErr w:type="spellEnd"/>
            <w:r w:rsidRPr="00D04054">
              <w:rPr>
                <w:rFonts w:ascii="Arial" w:hAnsi="Arial" w:cs="Arial"/>
                <w:b/>
                <w:i/>
              </w:rPr>
              <w:t>. Pos</w:t>
            </w:r>
            <w:r w:rsidR="006E4EF3">
              <w:rPr>
                <w:rFonts w:ascii="Arial" w:hAnsi="Arial" w:cs="Arial"/>
                <w:b/>
                <w:i/>
              </w:rPr>
              <w:t>tal</w:t>
            </w:r>
            <w:r w:rsidR="00D94A76">
              <w:rPr>
                <w:rFonts w:ascii="Arial" w:hAnsi="Arial" w:cs="Arial"/>
                <w:b/>
                <w:i/>
              </w:rPr>
              <w:t xml:space="preserve">: </w:t>
            </w:r>
            <w:r w:rsidR="00961FB4" w:rsidRPr="00961FB4">
              <w:rPr>
                <w:rFonts w:ascii="Arial" w:hAnsi="Arial" w:cs="Arial"/>
                <w:b/>
                <w:i/>
              </w:rPr>
              <w:t>${</w:t>
            </w:r>
            <w:proofErr w:type="spellStart"/>
            <w:r w:rsidR="00961FB4" w:rsidRPr="00961FB4">
              <w:rPr>
                <w:rFonts w:ascii="Arial" w:hAnsi="Arial" w:cs="Arial"/>
                <w:b/>
                <w:i/>
              </w:rPr>
              <w:t>codigoPostal</w:t>
            </w:r>
            <w:proofErr w:type="spellEnd"/>
            <w:r w:rsidR="00961FB4" w:rsidRPr="00961FB4">
              <w:rPr>
                <w:rFonts w:ascii="Arial" w:hAnsi="Arial" w:cs="Arial"/>
                <w:b/>
                <w:i/>
              </w:rPr>
              <w:t>}</w:t>
            </w:r>
          </w:p>
        </w:tc>
        <w:tc>
          <w:tcPr>
            <w:tcW w:w="3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F7663A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Provincia</w:t>
            </w:r>
            <w:r w:rsidR="00DB69E2">
              <w:rPr>
                <w:rFonts w:ascii="Arial" w:hAnsi="Arial" w:cs="Arial"/>
                <w:b/>
              </w:rPr>
              <w:t>:</w:t>
            </w:r>
            <w:r w:rsidR="00D94A76">
              <w:rPr>
                <w:rFonts w:ascii="Arial" w:hAnsi="Arial" w:cs="Arial"/>
                <w:b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</w:rPr>
              <w:t>${provincia}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71"/>
        </w:trPr>
        <w:tc>
          <w:tcPr>
            <w:tcW w:w="4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BC7DE0" w:rsidRDefault="006E19B4" w:rsidP="00AF3820">
            <w:pPr>
              <w:rPr>
                <w:rFonts w:ascii="Arial" w:hAnsi="Arial" w:cs="Arial"/>
                <w:b/>
              </w:rPr>
            </w:pPr>
            <w:proofErr w:type="spellStart"/>
            <w:r w:rsidRPr="00AE34EF">
              <w:rPr>
                <w:rFonts w:ascii="Arial" w:hAnsi="Arial" w:cs="Arial"/>
                <w:b/>
                <w:sz w:val="28"/>
                <w:szCs w:val="28"/>
              </w:rPr>
              <w:t>Check</w:t>
            </w:r>
            <w:proofErr w:type="spellEnd"/>
            <w:r w:rsidRPr="00AE34EF">
              <w:rPr>
                <w:rFonts w:ascii="Arial" w:hAnsi="Arial" w:cs="Arial"/>
                <w:b/>
                <w:sz w:val="28"/>
                <w:szCs w:val="28"/>
              </w:rPr>
              <w:t xml:space="preserve"> In</w:t>
            </w:r>
            <w:r w:rsidRPr="00BC7DE0">
              <w:rPr>
                <w:rFonts w:ascii="Arial" w:hAnsi="Arial" w:cs="Arial"/>
                <w:b/>
              </w:rPr>
              <w:t>:</w:t>
            </w:r>
            <w:r w:rsidR="003C4F86">
              <w:rPr>
                <w:rFonts w:ascii="Arial" w:hAnsi="Arial" w:cs="Arial"/>
                <w:b/>
              </w:rPr>
              <w:t xml:space="preserve">       </w:t>
            </w:r>
            <w:r w:rsidR="00961FB4" w:rsidRPr="00961FB4">
              <w:rPr>
                <w:rFonts w:ascii="Arial" w:hAnsi="Arial" w:cs="Arial"/>
                <w:b/>
              </w:rPr>
              <w:t>${</w:t>
            </w:r>
            <w:proofErr w:type="spellStart"/>
            <w:r w:rsidR="00961FB4" w:rsidRPr="00961FB4">
              <w:rPr>
                <w:rFonts w:ascii="Arial" w:hAnsi="Arial" w:cs="Arial"/>
                <w:b/>
              </w:rPr>
              <w:t>fechaIn</w:t>
            </w:r>
            <w:proofErr w:type="spellEnd"/>
            <w:r w:rsidR="00961FB4" w:rsidRPr="00961FB4">
              <w:rPr>
                <w:rFonts w:ascii="Arial" w:hAnsi="Arial" w:cs="Arial"/>
                <w:b/>
              </w:rPr>
              <w:t>}</w:t>
            </w:r>
            <w:r w:rsidR="00AB312B">
              <w:rPr>
                <w:rFonts w:ascii="Arial" w:hAnsi="Arial" w:cs="Arial"/>
                <w:b/>
              </w:rPr>
              <w:t xml:space="preserve">    </w:t>
            </w:r>
            <w:r w:rsidR="00DF0496">
              <w:rPr>
                <w:rFonts w:ascii="Arial" w:hAnsi="Arial" w:cs="Arial"/>
                <w:b/>
              </w:rPr>
              <w:t xml:space="preserve"> </w:t>
            </w:r>
            <w:r w:rsidR="002D5B9B">
              <w:rPr>
                <w:rFonts w:ascii="Arial" w:hAnsi="Arial" w:cs="Arial"/>
                <w:b/>
              </w:rPr>
              <w:t xml:space="preserve">  </w:t>
            </w:r>
            <w:r w:rsidR="00DF0496">
              <w:rPr>
                <w:rFonts w:ascii="Arial" w:hAnsi="Arial" w:cs="Arial"/>
                <w:b/>
              </w:rPr>
              <w:t xml:space="preserve">  </w:t>
            </w:r>
            <w:r w:rsidR="001D5639">
              <w:rPr>
                <w:rFonts w:ascii="Arial" w:hAnsi="Arial" w:cs="Arial"/>
                <w:b/>
              </w:rPr>
              <w:t>H</w:t>
            </w:r>
            <w:r w:rsidRPr="00BC7DE0">
              <w:rPr>
                <w:rFonts w:ascii="Arial" w:hAnsi="Arial" w:cs="Arial"/>
                <w:b/>
              </w:rPr>
              <w:t>ora:</w:t>
            </w:r>
            <w:r w:rsidR="00996EAF">
              <w:rPr>
                <w:rFonts w:ascii="Arial" w:hAnsi="Arial" w:cs="Arial"/>
                <w:b/>
              </w:rPr>
              <w:t xml:space="preserve"> </w:t>
            </w:r>
            <w:r w:rsidR="00816C34">
              <w:rPr>
                <w:rFonts w:ascii="Arial" w:hAnsi="Arial" w:cs="Arial"/>
                <w:b/>
              </w:rPr>
              <w:t>1</w:t>
            </w:r>
            <w:r w:rsidR="00AF3820">
              <w:rPr>
                <w:rFonts w:ascii="Arial" w:hAnsi="Arial" w:cs="Arial"/>
                <w:b/>
              </w:rPr>
              <w:t>2</w:t>
            </w:r>
            <w:r w:rsidR="00CF41F3">
              <w:rPr>
                <w:rFonts w:ascii="Arial" w:hAnsi="Arial" w:cs="Arial"/>
                <w:b/>
              </w:rPr>
              <w:t>.00</w:t>
            </w:r>
          </w:p>
        </w:tc>
        <w:tc>
          <w:tcPr>
            <w:tcW w:w="4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BC7DE0" w:rsidRDefault="00804F29" w:rsidP="00E03D6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Check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D36B00">
              <w:rPr>
                <w:rFonts w:ascii="Arial" w:hAnsi="Arial" w:cs="Arial"/>
                <w:b/>
                <w:sz w:val="28"/>
                <w:szCs w:val="28"/>
              </w:rPr>
              <w:t>out</w:t>
            </w:r>
            <w:proofErr w:type="spellEnd"/>
            <w:r w:rsidR="00C90F90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6E19B4" w:rsidRPr="00AE34E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02AC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  <w:sz w:val="28"/>
                <w:szCs w:val="28"/>
              </w:rPr>
              <w:t>${</w:t>
            </w:r>
            <w:proofErr w:type="spellStart"/>
            <w:r w:rsidR="00961FB4" w:rsidRPr="00961FB4">
              <w:rPr>
                <w:rFonts w:ascii="Arial" w:hAnsi="Arial" w:cs="Arial"/>
                <w:b/>
                <w:sz w:val="28"/>
                <w:szCs w:val="28"/>
              </w:rPr>
              <w:t>fechaOut</w:t>
            </w:r>
            <w:proofErr w:type="spellEnd"/>
            <w:r w:rsidR="00961FB4" w:rsidRPr="00961FB4">
              <w:rPr>
                <w:rFonts w:ascii="Arial" w:hAnsi="Arial" w:cs="Arial"/>
                <w:b/>
                <w:sz w:val="28"/>
                <w:szCs w:val="28"/>
              </w:rPr>
              <w:t>}</w:t>
            </w:r>
            <w:r w:rsidR="003C4F86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2D5B9B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0B7766">
              <w:rPr>
                <w:rFonts w:ascii="Arial" w:hAnsi="Arial" w:cs="Arial"/>
                <w:b/>
              </w:rPr>
              <w:t xml:space="preserve"> </w:t>
            </w:r>
            <w:r w:rsidR="0022138D">
              <w:rPr>
                <w:rFonts w:ascii="Arial" w:hAnsi="Arial" w:cs="Arial"/>
                <w:b/>
              </w:rPr>
              <w:t>Hora 1</w:t>
            </w:r>
            <w:r w:rsidR="003E4A92">
              <w:rPr>
                <w:rFonts w:ascii="Arial" w:hAnsi="Arial" w:cs="Arial"/>
                <w:b/>
              </w:rPr>
              <w:t>0</w:t>
            </w:r>
            <w:r w:rsidR="00794AED">
              <w:rPr>
                <w:rFonts w:ascii="Arial" w:hAnsi="Arial" w:cs="Arial"/>
                <w:b/>
              </w:rPr>
              <w:t>:00</w:t>
            </w:r>
          </w:p>
        </w:tc>
      </w:tr>
      <w:tr w:rsidR="006407FA" w:rsidRPr="00E026DE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38"/>
        </w:trPr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A" w:rsidRDefault="006407FA" w:rsidP="00E737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NOCHES</w:t>
            </w:r>
          </w:p>
        </w:tc>
        <w:tc>
          <w:tcPr>
            <w:tcW w:w="2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A" w:rsidRDefault="00BC24A4" w:rsidP="00A907E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cantNoches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A" w:rsidRPr="00E026DE" w:rsidRDefault="00C74DBA" w:rsidP="00E737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HABITACION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A" w:rsidRPr="00E026DE" w:rsidRDefault="00AB41C5" w:rsidP="004E65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41C5">
              <w:rPr>
                <w:rFonts w:ascii="Arial" w:hAnsi="Arial" w:cs="Arial"/>
                <w:b/>
                <w:sz w:val="24"/>
                <w:szCs w:val="24"/>
              </w:rPr>
              <w:t>${habitaciones}</w:t>
            </w:r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4EF" w:rsidRDefault="00AE34EF" w:rsidP="00E737F6">
            <w:pPr>
              <w:rPr>
                <w:rFonts w:ascii="Arial" w:hAnsi="Arial" w:cs="Arial"/>
                <w:b/>
              </w:rPr>
            </w:pPr>
          </w:p>
          <w:p w:rsidR="006E19B4" w:rsidRPr="00AE34EF" w:rsidRDefault="006E19B4" w:rsidP="00E737F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34EF">
              <w:rPr>
                <w:rFonts w:ascii="Arial" w:hAnsi="Arial" w:cs="Arial"/>
                <w:b/>
                <w:sz w:val="22"/>
                <w:szCs w:val="22"/>
              </w:rPr>
              <w:t xml:space="preserve">CONCURRENTES: </w:t>
            </w:r>
          </w:p>
          <w:p w:rsidR="00AE34EF" w:rsidRPr="00BC7DE0" w:rsidRDefault="00AE34EF" w:rsidP="00E737F6">
            <w:pPr>
              <w:rPr>
                <w:rFonts w:ascii="Arial" w:hAnsi="Arial" w:cs="Arial"/>
                <w:b/>
              </w:rPr>
            </w:pPr>
          </w:p>
        </w:tc>
        <w:tc>
          <w:tcPr>
            <w:tcW w:w="2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C643CF" w:rsidP="007B3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Mayores</w:t>
            </w:r>
            <w:r w:rsidR="001F3EA4">
              <w:rPr>
                <w:rFonts w:ascii="Arial" w:hAnsi="Arial" w:cs="Arial"/>
                <w:b/>
              </w:rPr>
              <w:t xml:space="preserve">  </w:t>
            </w:r>
            <w:r w:rsidR="00A00C02">
              <w:rPr>
                <w:rFonts w:ascii="Arial" w:hAnsi="Arial" w:cs="Arial"/>
                <w:b/>
              </w:rPr>
              <w:t>:</w:t>
            </w:r>
            <w:r w:rsidR="001F3EA4">
              <w:rPr>
                <w:rFonts w:ascii="Arial" w:hAnsi="Arial" w:cs="Arial"/>
                <w:b/>
              </w:rPr>
              <w:t xml:space="preserve"> </w:t>
            </w:r>
            <w:r w:rsidR="00961FB4" w:rsidRPr="00961FB4">
              <w:rPr>
                <w:rFonts w:ascii="Arial" w:hAnsi="Arial" w:cs="Arial"/>
                <w:b/>
              </w:rPr>
              <w:t>${adultos}</w:t>
            </w:r>
          </w:p>
        </w:tc>
        <w:tc>
          <w:tcPr>
            <w:tcW w:w="2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0D13A4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Menores</w:t>
            </w:r>
            <w:r w:rsidR="00782302">
              <w:rPr>
                <w:rFonts w:ascii="Arial" w:hAnsi="Arial" w:cs="Arial"/>
                <w:b/>
              </w:rPr>
              <w:t xml:space="preserve"> </w:t>
            </w:r>
            <w:r w:rsidR="00961D88">
              <w:rPr>
                <w:rFonts w:ascii="Arial" w:hAnsi="Arial" w:cs="Arial"/>
                <w:b/>
              </w:rPr>
              <w:t xml:space="preserve"> </w:t>
            </w:r>
            <w:r w:rsidR="00A00C02">
              <w:rPr>
                <w:rFonts w:ascii="Arial" w:hAnsi="Arial" w:cs="Arial"/>
                <w:b/>
              </w:rPr>
              <w:t xml:space="preserve">: </w:t>
            </w:r>
            <w:r w:rsidR="00961FB4">
              <w:rPr>
                <w:rFonts w:ascii="Arial" w:hAnsi="Arial" w:cs="Arial"/>
                <w:b/>
              </w:rPr>
              <w:t>${menores}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A00C02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Sin cargo</w:t>
            </w:r>
            <w:r w:rsidR="00F54F52">
              <w:rPr>
                <w:rFonts w:ascii="Arial" w:hAnsi="Arial" w:cs="Arial"/>
                <w:b/>
              </w:rPr>
              <w:t xml:space="preserve"> </w:t>
            </w:r>
            <w:r w:rsidR="002E5E5A">
              <w:rPr>
                <w:rFonts w:ascii="Arial" w:hAnsi="Arial" w:cs="Arial"/>
                <w:b/>
              </w:rPr>
              <w:t xml:space="preserve"> </w:t>
            </w:r>
            <w:r w:rsidR="00422C01">
              <w:rPr>
                <w:rFonts w:ascii="Arial" w:hAnsi="Arial" w:cs="Arial"/>
                <w:b/>
              </w:rPr>
              <w:t xml:space="preserve">: </w:t>
            </w:r>
            <w:r w:rsidR="00A00C02" w:rsidRPr="00A00C02">
              <w:rPr>
                <w:rFonts w:ascii="Arial" w:hAnsi="Arial" w:cs="Arial"/>
                <w:b/>
              </w:rPr>
              <w:t>${sinCargo}</w:t>
            </w:r>
            <w:bookmarkStart w:id="0" w:name="_GoBack"/>
            <w:bookmarkEnd w:id="0"/>
          </w:p>
        </w:tc>
      </w:tr>
      <w:tr w:rsidR="006E19B4" w:rsidRPr="00BC7DE0" w:rsidTr="00BE2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6"/>
        </w:trPr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737F6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62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97CDD" w:rsidRPr="00BC7DE0" w:rsidRDefault="00297CDD" w:rsidP="00E737F6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737F6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737F6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9A2461" w:rsidRPr="00E81CE7" w:rsidTr="00BE2EC6">
        <w:trPr>
          <w:trHeight w:val="411"/>
        </w:trPr>
        <w:tc>
          <w:tcPr>
            <w:tcW w:w="2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Pr="00E81CE7" w:rsidRDefault="00AE34EF" w:rsidP="00F7284A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TOTAL DE ESTADIA</w:t>
            </w:r>
          </w:p>
        </w:tc>
        <w:tc>
          <w:tcPr>
            <w:tcW w:w="2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61" w:rsidRPr="00E81CE7" w:rsidRDefault="009A2461" w:rsidP="00CB1502">
            <w:pPr>
              <w:pStyle w:val="ecxmsonormal"/>
              <w:tabs>
                <w:tab w:val="center" w:pos="901"/>
              </w:tabs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$</w:t>
            </w:r>
            <w:r w:rsidR="00AE3CAE">
              <w:rPr>
                <w:rFonts w:ascii="Verdana" w:hAnsi="Verdana"/>
                <w:b/>
              </w:rPr>
              <w:t xml:space="preserve"> </w:t>
            </w:r>
            <w:r w:rsidR="00EA2755">
              <w:rPr>
                <w:rFonts w:ascii="Verdana" w:hAnsi="Verdana"/>
                <w:b/>
              </w:rPr>
              <w:t xml:space="preserve"> </w:t>
            </w:r>
            <w:r w:rsidR="00CB1502" w:rsidRPr="00CB1502">
              <w:rPr>
                <w:rFonts w:ascii="Verdana" w:hAnsi="Verdana"/>
                <w:b/>
              </w:rPr>
              <w:t>${total}</w:t>
            </w:r>
          </w:p>
        </w:tc>
        <w:tc>
          <w:tcPr>
            <w:tcW w:w="2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EF" w:rsidRPr="00F7284A" w:rsidRDefault="00AE34EF" w:rsidP="00F7284A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  <w:sz w:val="22"/>
                <w:szCs w:val="22"/>
              </w:rPr>
            </w:pPr>
            <w:r w:rsidRPr="00F7284A">
              <w:rPr>
                <w:rFonts w:ascii="Verdana" w:hAnsi="Verdana"/>
                <w:b/>
                <w:sz w:val="22"/>
                <w:szCs w:val="22"/>
              </w:rPr>
              <w:t>MONTO A</w:t>
            </w:r>
            <w:r w:rsidR="00F7284A" w:rsidRPr="00F7284A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F7284A">
              <w:rPr>
                <w:rFonts w:ascii="Verdana" w:hAnsi="Verdana"/>
                <w:b/>
                <w:sz w:val="22"/>
                <w:szCs w:val="22"/>
              </w:rPr>
              <w:t>D</w:t>
            </w:r>
            <w:r w:rsidRPr="00F7284A">
              <w:rPr>
                <w:rFonts w:ascii="Verdana" w:hAnsi="Verdana"/>
                <w:b/>
                <w:sz w:val="22"/>
                <w:szCs w:val="22"/>
              </w:rPr>
              <w:t>EPOSITAR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61" w:rsidRPr="00E81CE7" w:rsidRDefault="001F3EA4" w:rsidP="007B3DBB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$</w:t>
            </w:r>
            <w:r w:rsidR="00A14344">
              <w:rPr>
                <w:rFonts w:ascii="Verdana" w:hAnsi="Verdana"/>
                <w:b/>
              </w:rPr>
              <w:t xml:space="preserve"> </w:t>
            </w:r>
            <w:r w:rsidR="00CB1502" w:rsidRPr="00CB1502">
              <w:rPr>
                <w:rFonts w:ascii="Verdana" w:hAnsi="Verdana"/>
                <w:b/>
              </w:rPr>
              <w:t>${</w:t>
            </w:r>
            <w:proofErr w:type="spellStart"/>
            <w:r w:rsidR="00CB1502" w:rsidRPr="00CB1502">
              <w:rPr>
                <w:rFonts w:ascii="Verdana" w:hAnsi="Verdana"/>
                <w:b/>
              </w:rPr>
              <w:t>total</w:t>
            </w:r>
            <w:r w:rsidR="00CB1502">
              <w:rPr>
                <w:rFonts w:ascii="Verdana" w:hAnsi="Verdana"/>
                <w:b/>
              </w:rPr>
              <w:t>Deposito</w:t>
            </w:r>
            <w:proofErr w:type="spellEnd"/>
            <w:r w:rsidR="00CB1502" w:rsidRPr="00CB1502">
              <w:rPr>
                <w:rFonts w:ascii="Verdana" w:hAnsi="Verdana"/>
                <w:b/>
              </w:rPr>
              <w:t>}</w:t>
            </w:r>
          </w:p>
        </w:tc>
      </w:tr>
      <w:tr w:rsidR="00297CDD" w:rsidRPr="00E81CE7" w:rsidTr="00BE2EC6">
        <w:trPr>
          <w:trHeight w:val="417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41F3" w:rsidRDefault="00CF41F3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AE34EF" w:rsidRPr="00CF41F3" w:rsidRDefault="00AE34EF" w:rsidP="006E19B4">
            <w:pPr>
              <w:pStyle w:val="ecxmsonormal"/>
              <w:spacing w:before="0" w:beforeAutospacing="0" w:after="0" w:afterAutospacing="0"/>
              <w:jc w:val="center"/>
              <w:rPr>
                <w:b/>
                <w:i/>
                <w:sz w:val="28"/>
                <w:szCs w:val="28"/>
              </w:rPr>
            </w:pPr>
            <w:r w:rsidRPr="00CF41F3">
              <w:rPr>
                <w:b/>
                <w:i/>
                <w:sz w:val="28"/>
                <w:szCs w:val="28"/>
              </w:rPr>
              <w:t>La seña deberá ser realizada dentro de los 10 días de realizada la reserva.</w:t>
            </w:r>
          </w:p>
          <w:p w:rsidR="00AE34EF" w:rsidRDefault="00AE34EF" w:rsidP="00AE34EF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  <w:p w:rsidR="008A6EC8" w:rsidRDefault="00AE34EF" w:rsidP="008A6EC8">
            <w:pPr>
              <w:pStyle w:val="ecxmsonormal"/>
              <w:shd w:val="clear" w:color="auto" w:fill="92D050"/>
              <w:spacing w:before="0" w:beforeAutospacing="0" w:after="0" w:afterAutospacing="0"/>
              <w:ind w:left="-108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Esta reserva quedará </w:t>
            </w:r>
            <w:proofErr w:type="spellStart"/>
            <w:r>
              <w:rPr>
                <w:rFonts w:ascii="Verdana" w:hAnsi="Verdana"/>
                <w:b/>
              </w:rPr>
              <w:t>bloqueda</w:t>
            </w:r>
            <w:proofErr w:type="spellEnd"/>
            <w:r>
              <w:rPr>
                <w:rFonts w:ascii="Verdana" w:hAnsi="Verdana"/>
                <w:b/>
              </w:rPr>
              <w:t xml:space="preserve"> a su nombre </w:t>
            </w:r>
            <w:r w:rsidR="008A6EC8">
              <w:rPr>
                <w:rFonts w:ascii="Verdana" w:hAnsi="Verdana"/>
                <w:b/>
              </w:rPr>
              <w:t>hasta e</w:t>
            </w:r>
            <w:r>
              <w:rPr>
                <w:rFonts w:ascii="Verdana" w:hAnsi="Verdana"/>
                <w:b/>
              </w:rPr>
              <w:t>l día</w:t>
            </w:r>
          </w:p>
          <w:p w:rsidR="00AE34EF" w:rsidRPr="008A6EC8" w:rsidRDefault="00D55044" w:rsidP="008A6EC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>
              <w:rPr>
                <w:rFonts w:ascii="Verdana" w:hAnsi="Verdana"/>
                <w:b/>
                <w:sz w:val="40"/>
                <w:szCs w:val="40"/>
              </w:rPr>
              <w:t>${</w:t>
            </w:r>
            <w:proofErr w:type="spellStart"/>
            <w:r>
              <w:rPr>
                <w:rFonts w:ascii="Verdana" w:hAnsi="Verdana"/>
                <w:b/>
                <w:sz w:val="40"/>
                <w:szCs w:val="40"/>
              </w:rPr>
              <w:t>fechaExpiracion</w:t>
            </w:r>
            <w:proofErr w:type="spellEnd"/>
            <w:r>
              <w:rPr>
                <w:rFonts w:ascii="Verdana" w:hAnsi="Verdana"/>
                <w:b/>
                <w:sz w:val="40"/>
                <w:szCs w:val="40"/>
              </w:rPr>
              <w:t>}</w:t>
            </w:r>
            <w:r w:rsidR="008A6EC8">
              <w:rPr>
                <w:rFonts w:ascii="Verdana" w:hAnsi="Verdana"/>
                <w:b/>
                <w:sz w:val="40"/>
                <w:szCs w:val="40"/>
              </w:rPr>
              <w:t>.</w:t>
            </w:r>
          </w:p>
          <w:p w:rsidR="00AE34EF" w:rsidRPr="00310FF8" w:rsidRDefault="00AE34EF" w:rsidP="00AE34EF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AE34EF" w:rsidRPr="00CF41F3" w:rsidRDefault="00AE34EF" w:rsidP="00AE34EF">
            <w:pPr>
              <w:pStyle w:val="ecxmsonormal"/>
              <w:spacing w:before="0" w:beforeAutospacing="0" w:after="0" w:afterAutospacing="0"/>
              <w:jc w:val="both"/>
              <w:rPr>
                <w:b/>
                <w:i/>
                <w:sz w:val="28"/>
                <w:szCs w:val="28"/>
              </w:rPr>
            </w:pPr>
            <w:r w:rsidRPr="00CF41F3">
              <w:rPr>
                <w:b/>
                <w:i/>
                <w:sz w:val="28"/>
                <w:szCs w:val="28"/>
              </w:rPr>
              <w:t xml:space="preserve">De no recibir el comprobante de depósito hasta ese momento, se dará de baja </w:t>
            </w:r>
            <w:r w:rsidR="00F7284A" w:rsidRPr="00CF41F3">
              <w:rPr>
                <w:b/>
                <w:i/>
                <w:sz w:val="28"/>
                <w:szCs w:val="28"/>
              </w:rPr>
              <w:t xml:space="preserve">esta reserva de alojamiento </w:t>
            </w:r>
            <w:r w:rsidRPr="00CF41F3">
              <w:rPr>
                <w:b/>
                <w:i/>
                <w:sz w:val="28"/>
                <w:szCs w:val="28"/>
              </w:rPr>
              <w:t>automáticamente.</w:t>
            </w:r>
          </w:p>
          <w:p w:rsidR="00AE34EF" w:rsidRPr="00AE34EF" w:rsidRDefault="00AE34EF" w:rsidP="00AE34EF">
            <w:pPr>
              <w:pStyle w:val="ecxmsonormal"/>
              <w:spacing w:before="0" w:beforeAutospacing="0" w:after="0" w:afterAutospacing="0"/>
              <w:jc w:val="both"/>
              <w:rPr>
                <w:rFonts w:ascii="Verdana" w:hAnsi="Verdana"/>
              </w:rPr>
            </w:pPr>
          </w:p>
          <w:p w:rsidR="008A6EC8" w:rsidRPr="00CF41F3" w:rsidRDefault="008A6EC8" w:rsidP="008A6EC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"/>
              <w:rPr>
                <w:sz w:val="28"/>
                <w:szCs w:val="28"/>
              </w:rPr>
            </w:pPr>
            <w:r w:rsidRPr="00CF41F3">
              <w:rPr>
                <w:b/>
                <w:bCs/>
                <w:i/>
                <w:iCs/>
                <w:sz w:val="28"/>
                <w:szCs w:val="28"/>
              </w:rPr>
              <w:t xml:space="preserve">Datos del Depósito </w:t>
            </w:r>
            <w:r w:rsidRPr="00CF41F3">
              <w:rPr>
                <w:b/>
                <w:bCs/>
                <w:sz w:val="28"/>
                <w:szCs w:val="28"/>
              </w:rPr>
              <w:t>o Transferencia</w:t>
            </w:r>
            <w:r w:rsidRPr="00CF41F3">
              <w:rPr>
                <w:sz w:val="28"/>
                <w:szCs w:val="28"/>
              </w:rPr>
              <w:t xml:space="preserve"> </w:t>
            </w:r>
          </w:p>
          <w:p w:rsidR="00CF41F3" w:rsidRDefault="00CF41F3" w:rsidP="008A6EC8">
            <w:pPr>
              <w:tabs>
                <w:tab w:val="left" w:pos="-2160"/>
              </w:tabs>
              <w:ind w:left="12"/>
              <w:jc w:val="both"/>
              <w:rPr>
                <w:b/>
                <w:bCs/>
                <w:sz w:val="28"/>
                <w:szCs w:val="28"/>
                <w:lang w:val="es-AR" w:eastAsia="es-AR"/>
              </w:rPr>
            </w:pPr>
          </w:p>
          <w:p w:rsidR="008A6EC8" w:rsidRPr="00CF41F3" w:rsidRDefault="008A6EC8" w:rsidP="008A6EC8">
            <w:pPr>
              <w:tabs>
                <w:tab w:val="left" w:pos="-2160"/>
              </w:tabs>
              <w:ind w:left="12"/>
              <w:jc w:val="both"/>
              <w:rPr>
                <w:sz w:val="28"/>
                <w:szCs w:val="28"/>
              </w:rPr>
            </w:pPr>
            <w:r w:rsidRPr="00CF41F3">
              <w:rPr>
                <w:b/>
                <w:bCs/>
                <w:sz w:val="28"/>
                <w:szCs w:val="28"/>
                <w:lang w:val="es-AR" w:eastAsia="es-AR"/>
              </w:rPr>
              <w:t>Titular:</w:t>
            </w:r>
            <w:r w:rsidRPr="00CF41F3">
              <w:rPr>
                <w:sz w:val="28"/>
                <w:szCs w:val="28"/>
                <w:lang w:val="es-AR" w:eastAsia="es-AR"/>
              </w:rPr>
              <w:t xml:space="preserve"> </w:t>
            </w:r>
            <w:r w:rsidRPr="00CF41F3">
              <w:rPr>
                <w:sz w:val="28"/>
                <w:szCs w:val="28"/>
              </w:rPr>
              <w:t>Obra Social del Personal de la ENCOTESA y las Comunicaciones de la R.A (O.S.P.E.C)</w:t>
            </w: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i/>
                <w:iCs/>
                <w:sz w:val="28"/>
                <w:szCs w:val="28"/>
              </w:rPr>
            </w:pPr>
            <w:r w:rsidRPr="00CF41F3">
              <w:rPr>
                <w:b/>
                <w:bCs/>
                <w:i/>
                <w:iCs/>
                <w:sz w:val="28"/>
                <w:szCs w:val="28"/>
              </w:rPr>
              <w:t>CUIT Nº</w:t>
            </w:r>
            <w:r w:rsidRPr="00CF41F3">
              <w:rPr>
                <w:i/>
                <w:iCs/>
                <w:sz w:val="28"/>
                <w:szCs w:val="28"/>
              </w:rPr>
              <w:t>: 33-54594861-9</w:t>
            </w: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b/>
                <w:bCs/>
                <w:i/>
                <w:iCs/>
                <w:sz w:val="28"/>
                <w:szCs w:val="28"/>
                <w:u w:val="single"/>
                <w:lang w:val="es-AR" w:eastAsia="es-AR"/>
              </w:rPr>
            </w:pP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i/>
                <w:iCs/>
                <w:sz w:val="28"/>
                <w:szCs w:val="28"/>
                <w:lang w:val="es-AR" w:eastAsia="es-AR"/>
              </w:rPr>
            </w:pPr>
            <w:r w:rsidRPr="00CF41F3">
              <w:rPr>
                <w:b/>
                <w:bCs/>
                <w:i/>
                <w:iCs/>
                <w:sz w:val="28"/>
                <w:szCs w:val="28"/>
                <w:u w:val="single"/>
                <w:lang w:val="es-AR" w:eastAsia="es-AR"/>
              </w:rPr>
              <w:t>Banco Macro</w:t>
            </w:r>
            <w:r w:rsidRPr="00CF41F3">
              <w:rPr>
                <w:b/>
                <w:bCs/>
                <w:i/>
                <w:iCs/>
                <w:sz w:val="28"/>
                <w:szCs w:val="28"/>
                <w:lang w:val="es-AR" w:eastAsia="es-AR"/>
              </w:rPr>
              <w:tab/>
            </w:r>
            <w:r w:rsidRPr="00CF41F3">
              <w:rPr>
                <w:b/>
                <w:bCs/>
                <w:i/>
                <w:iCs/>
                <w:sz w:val="28"/>
                <w:szCs w:val="28"/>
                <w:lang w:val="es-AR" w:eastAsia="es-AR"/>
              </w:rPr>
              <w:tab/>
            </w:r>
            <w:r w:rsidRPr="00CF41F3">
              <w:rPr>
                <w:i/>
                <w:iCs/>
                <w:sz w:val="28"/>
                <w:szCs w:val="28"/>
                <w:lang w:val="es-AR" w:eastAsia="es-AR"/>
              </w:rPr>
              <w:t>Cuenta Corriente en Pesos Nº 3-318-00000007143</w:t>
            </w: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i/>
                <w:iCs/>
                <w:sz w:val="28"/>
                <w:szCs w:val="28"/>
              </w:rPr>
            </w:pP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  <w:t>CBU Nº: 2850318 – 73000000007143-8</w:t>
            </w: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b/>
                <w:bCs/>
                <w:i/>
                <w:iCs/>
                <w:sz w:val="28"/>
                <w:szCs w:val="28"/>
                <w:u w:val="single"/>
                <w:lang w:val="es-AR" w:eastAsia="es-AR"/>
              </w:rPr>
            </w:pP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i/>
                <w:iCs/>
                <w:sz w:val="28"/>
                <w:szCs w:val="28"/>
                <w:lang w:val="es-AR" w:eastAsia="es-AR"/>
              </w:rPr>
            </w:pPr>
            <w:r w:rsidRPr="00CF41F3">
              <w:rPr>
                <w:b/>
                <w:bCs/>
                <w:i/>
                <w:iCs/>
                <w:sz w:val="28"/>
                <w:szCs w:val="28"/>
                <w:u w:val="single"/>
                <w:lang w:val="es-AR" w:eastAsia="es-AR"/>
              </w:rPr>
              <w:t>Banco Santander Rio</w:t>
            </w:r>
            <w:r w:rsidRPr="00CF41F3">
              <w:rPr>
                <w:b/>
                <w:bCs/>
                <w:i/>
                <w:iCs/>
                <w:sz w:val="28"/>
                <w:szCs w:val="28"/>
                <w:lang w:val="es-AR" w:eastAsia="es-AR"/>
              </w:rPr>
              <w:tab/>
            </w:r>
            <w:r w:rsidRPr="00CF41F3">
              <w:rPr>
                <w:i/>
                <w:iCs/>
                <w:sz w:val="28"/>
                <w:szCs w:val="28"/>
                <w:lang w:val="es-AR" w:eastAsia="es-AR"/>
              </w:rPr>
              <w:t xml:space="preserve">Cuenta Corriente en Pesos Nº 456-279-2 </w:t>
            </w:r>
          </w:p>
          <w:p w:rsidR="008A6EC8" w:rsidRPr="00CF41F3" w:rsidRDefault="008A6EC8" w:rsidP="008A6EC8">
            <w:pPr>
              <w:tabs>
                <w:tab w:val="left" w:pos="-2160"/>
              </w:tabs>
              <w:ind w:left="12" w:right="-1701"/>
              <w:jc w:val="both"/>
              <w:rPr>
                <w:i/>
                <w:iCs/>
                <w:sz w:val="28"/>
                <w:szCs w:val="28"/>
              </w:rPr>
            </w:pP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</w:r>
            <w:r w:rsidRPr="00CF41F3">
              <w:rPr>
                <w:i/>
                <w:iCs/>
                <w:sz w:val="28"/>
                <w:szCs w:val="28"/>
              </w:rPr>
              <w:tab/>
              <w:t>CBU Nº: 0720456-62000000002792-2</w:t>
            </w:r>
          </w:p>
          <w:p w:rsidR="00AE34EF" w:rsidRDefault="00AE34EF" w:rsidP="00AE34EF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  <w:p w:rsidR="00310FF8" w:rsidRPr="00F142F0" w:rsidRDefault="00310FF8" w:rsidP="00F7284A">
            <w:pPr>
              <w:pStyle w:val="ecxmsonormal"/>
              <w:spacing w:before="0" w:beforeAutospacing="0" w:after="0" w:afterAutospacing="0"/>
              <w:jc w:val="both"/>
              <w:rPr>
                <w:b/>
                <w:bCs/>
                <w:i/>
                <w:iCs/>
                <w:sz w:val="28"/>
                <w:szCs w:val="28"/>
                <w:lang w:val="es-ES_tradnl"/>
              </w:rPr>
            </w:pP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Para completar el trámite, deberá enviar el comprobante del depósito </w:t>
            </w:r>
            <w:r w:rsidR="00CF41F3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con</w:t>
            </w:r>
            <w:r w:rsidR="00F7284A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 </w:t>
            </w: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los datos </w:t>
            </w:r>
            <w:r w:rsidR="00CF41F3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de </w:t>
            </w:r>
            <w:r w:rsid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 </w:t>
            </w:r>
            <w:r w:rsidR="00F7284A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I</w:t>
            </w: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ngreso, </w:t>
            </w:r>
            <w:r w:rsidR="00F7284A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E</w:t>
            </w: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greso,</w:t>
            </w:r>
            <w:r w:rsid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 </w:t>
            </w:r>
            <w:r w:rsidR="00F142F0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su nombre y apellido</w:t>
            </w: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 y </w:t>
            </w:r>
            <w:r w:rsidR="00F142F0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un </w:t>
            </w:r>
            <w:r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>teléfono de contacto</w:t>
            </w:r>
            <w:r w:rsidR="00F142F0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t xml:space="preserve"> a los siguientes </w:t>
            </w:r>
            <w:r w:rsidR="00F142F0" w:rsidRPr="00F142F0">
              <w:rPr>
                <w:b/>
                <w:bCs/>
                <w:i/>
                <w:iCs/>
                <w:sz w:val="28"/>
                <w:szCs w:val="28"/>
                <w:lang w:val="es-ES_tradnl"/>
              </w:rPr>
              <w:lastRenderedPageBreak/>
              <w:t>teléfonos o bien por email.</w:t>
            </w:r>
          </w:p>
          <w:p w:rsidR="00310FF8" w:rsidRPr="00CF41F3" w:rsidRDefault="00310FF8" w:rsidP="00F7284A">
            <w:pPr>
              <w:pStyle w:val="ecxmsonormal"/>
              <w:spacing w:before="0" w:beforeAutospacing="0" w:after="0" w:afterAutospacing="0"/>
              <w:jc w:val="both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CF41F3">
              <w:rPr>
                <w:b/>
                <w:bCs/>
                <w:i/>
                <w:iCs/>
                <w:color w:val="C00000"/>
                <w:sz w:val="28"/>
                <w:szCs w:val="28"/>
                <w:u w:val="single"/>
                <w:lang w:val="en-US"/>
              </w:rPr>
              <w:t>FAX:</w:t>
            </w:r>
            <w:r w:rsidRPr="00CF41F3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03548- 421101 / 423355 / 421730     </w:t>
            </w:r>
            <w:r w:rsidRPr="00CF41F3">
              <w:rPr>
                <w:b/>
                <w:bCs/>
                <w:i/>
                <w:iCs/>
                <w:color w:val="C00000"/>
                <w:sz w:val="28"/>
                <w:szCs w:val="28"/>
                <w:u w:val="single"/>
                <w:lang w:val="en-US"/>
              </w:rPr>
              <w:t>EMAIL:</w:t>
            </w:r>
            <w:r w:rsidRPr="00CF41F3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reservas@casaserrana.com.ar</w:t>
            </w:r>
          </w:p>
          <w:p w:rsidR="00310FF8" w:rsidRPr="007A2ED9" w:rsidRDefault="00310FF8" w:rsidP="00F7284A">
            <w:pPr>
              <w:pStyle w:val="ecxmsonormal"/>
              <w:spacing w:before="0" w:beforeAutospacing="0" w:after="0" w:afterAutospacing="0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</w:p>
          <w:p w:rsidR="00310FF8" w:rsidRPr="00CF41F3" w:rsidRDefault="00310FF8" w:rsidP="00F7284A">
            <w:pPr>
              <w:pStyle w:val="ecxmsonormal"/>
              <w:spacing w:before="0" w:beforeAutospacing="0" w:after="0" w:afterAutospacing="0"/>
              <w:jc w:val="both"/>
              <w:rPr>
                <w:bCs/>
                <w:i/>
                <w:iCs/>
                <w:sz w:val="28"/>
                <w:szCs w:val="28"/>
                <w:lang w:val="es-ES_tradnl"/>
              </w:rPr>
            </w:pPr>
            <w:r w:rsidRPr="00CF41F3">
              <w:rPr>
                <w:bCs/>
                <w:i/>
                <w:iCs/>
                <w:sz w:val="28"/>
                <w:szCs w:val="28"/>
                <w:lang w:val="es-ES_tradnl"/>
              </w:rPr>
              <w:t>Una vez recibido</w:t>
            </w:r>
            <w:r w:rsidR="00F7284A" w:rsidRPr="00CF41F3">
              <w:rPr>
                <w:bCs/>
                <w:i/>
                <w:iCs/>
                <w:sz w:val="28"/>
                <w:szCs w:val="28"/>
                <w:lang w:val="es-ES_tradnl"/>
              </w:rPr>
              <w:t xml:space="preserve"> el depósito</w:t>
            </w:r>
            <w:r w:rsidRPr="00CF41F3">
              <w:rPr>
                <w:bCs/>
                <w:i/>
                <w:iCs/>
                <w:sz w:val="28"/>
                <w:szCs w:val="28"/>
                <w:lang w:val="es-ES_tradnl"/>
              </w:rPr>
              <w:t xml:space="preserve">, enviaremos el </w:t>
            </w:r>
            <w:r w:rsidRPr="00CF41F3">
              <w:rPr>
                <w:b/>
                <w:bCs/>
                <w:i/>
                <w:iCs/>
                <w:sz w:val="28"/>
                <w:szCs w:val="28"/>
                <w:u w:val="single"/>
                <w:lang w:val="es-ES_tradnl"/>
              </w:rPr>
              <w:t>VOUCHER DE ALOJAMIENTO</w:t>
            </w:r>
            <w:r w:rsidRPr="00CF41F3">
              <w:rPr>
                <w:bCs/>
                <w:i/>
                <w:iCs/>
                <w:sz w:val="28"/>
                <w:szCs w:val="28"/>
                <w:lang w:val="es-ES_tradnl"/>
              </w:rPr>
              <w:t>, que deberá presentar el día de su arribo a Casa Serrana.</w:t>
            </w:r>
          </w:p>
          <w:p w:rsidR="004E3A63" w:rsidRPr="004E3A63" w:rsidRDefault="004E3A63" w:rsidP="00F7284A">
            <w:pPr>
              <w:pStyle w:val="ecxmsonormal"/>
              <w:spacing w:before="0" w:beforeAutospacing="0" w:after="0" w:afterAutospacing="0"/>
              <w:jc w:val="both"/>
              <w:rPr>
                <w:rFonts w:ascii="Arial" w:hAnsi="Arial" w:cs="Arial"/>
                <w:bCs/>
                <w:iCs/>
                <w:sz w:val="12"/>
                <w:szCs w:val="12"/>
                <w:lang w:val="es-ES_tradnl"/>
              </w:rPr>
            </w:pPr>
          </w:p>
          <w:p w:rsidR="00F7284A" w:rsidRPr="00F142F0" w:rsidRDefault="00F7284A" w:rsidP="00D50A78">
            <w:pPr>
              <w:pStyle w:val="ecxmsonormal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"/>
              <w:jc w:val="both"/>
              <w:rPr>
                <w:rFonts w:ascii="Verdana" w:hAnsi="Verdana"/>
                <w:sz w:val="28"/>
                <w:szCs w:val="28"/>
              </w:rPr>
            </w:pPr>
            <w:r w:rsidRPr="00F142F0">
              <w:rPr>
                <w:rFonts w:ascii="Verdana" w:hAnsi="Verdana"/>
                <w:b/>
                <w:bCs/>
                <w:i/>
                <w:iCs/>
                <w:sz w:val="28"/>
                <w:szCs w:val="28"/>
                <w:lang w:val="es-ES_tradnl"/>
              </w:rPr>
              <w:t>Modificación de reserva:</w:t>
            </w:r>
          </w:p>
          <w:p w:rsidR="00F7284A" w:rsidRPr="00F7284A" w:rsidRDefault="00F7284A" w:rsidP="00D50A78">
            <w:pPr>
              <w:pStyle w:val="ecxmsonormal"/>
              <w:numPr>
                <w:ilvl w:val="0"/>
                <w:numId w:val="5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lang w:val="es-ES_tradnl"/>
              </w:rPr>
            </w:pPr>
            <w:r w:rsidRPr="00F7284A">
              <w:rPr>
                <w:rFonts w:ascii="Verdana" w:hAnsi="Verdana"/>
                <w:lang w:val="es-ES_tradnl"/>
              </w:rPr>
              <w:t>La reserva podrá modificarse, pero dependerá de la disponibilidad, debiendo abonarse toda diferencia de tarifa, según sea habitación</w:t>
            </w:r>
            <w:r w:rsidR="00D50A78">
              <w:rPr>
                <w:rFonts w:ascii="Verdana" w:hAnsi="Verdana"/>
                <w:lang w:val="es-ES_tradnl"/>
              </w:rPr>
              <w:t xml:space="preserve">, </w:t>
            </w:r>
            <w:r w:rsidRPr="00F7284A">
              <w:rPr>
                <w:rFonts w:ascii="Verdana" w:hAnsi="Verdana"/>
                <w:lang w:val="es-ES_tradnl"/>
              </w:rPr>
              <w:t>chalets y</w:t>
            </w:r>
            <w:r w:rsidR="00D50A78">
              <w:rPr>
                <w:rFonts w:ascii="Verdana" w:hAnsi="Verdana"/>
                <w:lang w:val="es-ES_tradnl"/>
              </w:rPr>
              <w:t>/o</w:t>
            </w:r>
            <w:r w:rsidRPr="00F7284A">
              <w:rPr>
                <w:rFonts w:ascii="Verdana" w:hAnsi="Verdana"/>
                <w:lang w:val="es-ES_tradnl"/>
              </w:rPr>
              <w:t xml:space="preserve"> fecha solicitada.</w:t>
            </w:r>
          </w:p>
          <w:p w:rsidR="00F7284A" w:rsidRPr="009A2461" w:rsidRDefault="00F7284A" w:rsidP="00D50A78">
            <w:pPr>
              <w:pStyle w:val="ecxmsonormal"/>
              <w:numPr>
                <w:ilvl w:val="0"/>
                <w:numId w:val="4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sz w:val="22"/>
                <w:szCs w:val="22"/>
              </w:rPr>
            </w:pPr>
            <w:r w:rsidRPr="00F7284A">
              <w:rPr>
                <w:rFonts w:ascii="Verdana" w:hAnsi="Verdana"/>
                <w:lang w:val="es-ES_tradnl"/>
              </w:rPr>
              <w:t>Ante cualquier postergación de fecha de ingreso sin previo aviso, dentro de las 48hs.previas, se le retendrá el importe correspondiente</w:t>
            </w:r>
            <w:r w:rsidRPr="009A2461">
              <w:rPr>
                <w:rFonts w:ascii="Verdana" w:hAnsi="Verdana"/>
                <w:sz w:val="22"/>
                <w:szCs w:val="22"/>
                <w:lang w:val="es-ES_tradnl"/>
              </w:rPr>
              <w:t>.</w:t>
            </w:r>
          </w:p>
          <w:p w:rsidR="00F7284A" w:rsidRDefault="00F7284A" w:rsidP="007A2ED9">
            <w:pPr>
              <w:numPr>
                <w:ilvl w:val="0"/>
                <w:numId w:val="4"/>
              </w:numPr>
              <w:spacing w:before="120" w:after="120"/>
              <w:ind w:left="459" w:right="54" w:hanging="426"/>
              <w:rPr>
                <w:rFonts w:ascii="Verdana" w:hAnsi="Verdana"/>
                <w:b/>
              </w:rPr>
            </w:pPr>
            <w:r w:rsidRPr="00F7284A">
              <w:rPr>
                <w:rFonts w:ascii="Verdana" w:hAnsi="Verdana"/>
                <w:bCs/>
                <w:sz w:val="24"/>
                <w:szCs w:val="24"/>
              </w:rPr>
              <w:t xml:space="preserve">Si usted adelanta la fecha de salida, la estadía se abonará en su totalidad según lo acordado en la reserva de alojamiento. </w:t>
            </w:r>
          </w:p>
        </w:tc>
      </w:tr>
    </w:tbl>
    <w:p w:rsidR="005C6F02" w:rsidRPr="00F142F0" w:rsidRDefault="00E86D64" w:rsidP="002448D2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28"/>
          <w:szCs w:val="28"/>
        </w:rPr>
      </w:pPr>
      <w:r w:rsidRPr="00F142F0">
        <w:rPr>
          <w:rFonts w:ascii="Arial" w:hAnsi="Arial" w:cs="Arial"/>
          <w:bCs/>
          <w:iCs/>
          <w:lang w:val="es-ES_tradnl"/>
        </w:rPr>
        <w:lastRenderedPageBreak/>
        <w:t>,</w:t>
      </w:r>
      <w:r w:rsidRPr="00F142F0">
        <w:rPr>
          <w:rFonts w:ascii="Verdana" w:hAnsi="Verdana"/>
          <w:b/>
          <w:bCs/>
          <w:i/>
          <w:iCs/>
          <w:u w:val="single"/>
          <w:lang w:val="es-ES_tradnl"/>
        </w:rPr>
        <w:t xml:space="preserve"> </w:t>
      </w:r>
      <w:r w:rsidR="005C6F02" w:rsidRPr="00F142F0">
        <w:rPr>
          <w:rFonts w:ascii="Verdana" w:hAnsi="Verdana"/>
          <w:b/>
          <w:bCs/>
          <w:i/>
          <w:iCs/>
          <w:sz w:val="28"/>
          <w:szCs w:val="28"/>
          <w:lang w:val="es-ES_tradnl"/>
        </w:rPr>
        <w:t>Política de Cancelación de reservas:</w:t>
      </w:r>
    </w:p>
    <w:p w:rsidR="005C6F02" w:rsidRPr="002448D2" w:rsidRDefault="005C6F02" w:rsidP="00D50A78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 xml:space="preserve">Si la </w:t>
      </w:r>
      <w:r w:rsidR="002448D2" w:rsidRPr="002448D2">
        <w:rPr>
          <w:rFonts w:ascii="Verdana" w:hAnsi="Verdana"/>
          <w:lang w:val="es-ES_tradnl"/>
        </w:rPr>
        <w:t>cancelación</w:t>
      </w:r>
      <w:r w:rsidRPr="002448D2">
        <w:rPr>
          <w:rFonts w:ascii="Verdana" w:hAnsi="Verdana"/>
          <w:lang w:val="es-ES_tradnl"/>
        </w:rPr>
        <w:t xml:space="preserve"> es realizada dentro de los 7 días previos  a la fecha de ingreso o de no presentarse esa fecha (no-show) se retendrá el importe total.</w:t>
      </w:r>
    </w:p>
    <w:p w:rsidR="005C6F02" w:rsidRPr="002448D2" w:rsidRDefault="005C6F02" w:rsidP="00D50A78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 xml:space="preserve">Si la </w:t>
      </w:r>
      <w:r w:rsidR="002448D2" w:rsidRPr="002448D2">
        <w:rPr>
          <w:rFonts w:ascii="Verdana" w:hAnsi="Verdana"/>
          <w:lang w:val="es-ES_tradnl"/>
        </w:rPr>
        <w:t xml:space="preserve">cancelación </w:t>
      </w:r>
      <w:r w:rsidRPr="002448D2">
        <w:rPr>
          <w:rFonts w:ascii="Verdana" w:hAnsi="Verdana"/>
          <w:lang w:val="es-ES_tradnl"/>
        </w:rPr>
        <w:t xml:space="preserve">es </w:t>
      </w:r>
      <w:r w:rsidR="002448D2" w:rsidRPr="002448D2">
        <w:rPr>
          <w:rFonts w:ascii="Verdana" w:hAnsi="Verdana"/>
          <w:lang w:val="es-ES_tradnl"/>
        </w:rPr>
        <w:t xml:space="preserve">entre </w:t>
      </w:r>
      <w:r w:rsidRPr="002448D2">
        <w:rPr>
          <w:rFonts w:ascii="Verdana" w:hAnsi="Verdana"/>
          <w:lang w:val="es-ES_tradnl"/>
        </w:rPr>
        <w:t xml:space="preserve">8 </w:t>
      </w:r>
      <w:r w:rsidR="002448D2" w:rsidRPr="002448D2">
        <w:rPr>
          <w:rFonts w:ascii="Verdana" w:hAnsi="Verdana"/>
          <w:lang w:val="es-ES_tradnl"/>
        </w:rPr>
        <w:t>y</w:t>
      </w:r>
      <w:r w:rsidRPr="002448D2">
        <w:rPr>
          <w:rFonts w:ascii="Verdana" w:hAnsi="Verdana"/>
          <w:lang w:val="es-ES_tradnl"/>
        </w:rPr>
        <w:t xml:space="preserve"> 15</w:t>
      </w:r>
      <w:r w:rsidR="002448D2" w:rsidRPr="002448D2">
        <w:rPr>
          <w:rFonts w:ascii="Verdana" w:hAnsi="Verdana"/>
          <w:lang w:val="es-ES_tradnl"/>
        </w:rPr>
        <w:t xml:space="preserve"> días previos a la fecha de ingreso</w:t>
      </w:r>
      <w:r w:rsidRPr="002448D2">
        <w:rPr>
          <w:rFonts w:ascii="Verdana" w:hAnsi="Verdana"/>
          <w:lang w:val="es-ES_tradnl"/>
        </w:rPr>
        <w:t>, se reconocerá el 30%, menos los gastos de envío</w:t>
      </w:r>
      <w:r w:rsidR="00B27DAA" w:rsidRPr="002448D2">
        <w:rPr>
          <w:rFonts w:ascii="Verdana" w:hAnsi="Verdana"/>
          <w:lang w:val="es-ES_tradnl"/>
        </w:rPr>
        <w:t>.</w:t>
      </w:r>
    </w:p>
    <w:p w:rsidR="005C6F02" w:rsidRPr="002448D2" w:rsidRDefault="005C6F02" w:rsidP="00D50A78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 xml:space="preserve">Si la </w:t>
      </w:r>
      <w:r w:rsidR="002448D2" w:rsidRPr="002448D2">
        <w:rPr>
          <w:rFonts w:ascii="Verdana" w:hAnsi="Verdana"/>
          <w:lang w:val="es-ES_tradnl"/>
        </w:rPr>
        <w:t xml:space="preserve">cancelación </w:t>
      </w:r>
      <w:r w:rsidRPr="002448D2">
        <w:rPr>
          <w:rFonts w:ascii="Verdana" w:hAnsi="Verdana"/>
          <w:lang w:val="es-ES_tradnl"/>
        </w:rPr>
        <w:t>es</w:t>
      </w:r>
      <w:r w:rsidR="002448D2" w:rsidRPr="002448D2">
        <w:rPr>
          <w:rFonts w:ascii="Verdana" w:hAnsi="Verdana"/>
          <w:lang w:val="es-ES_tradnl"/>
        </w:rPr>
        <w:t xml:space="preserve"> con una anticipación mayor</w:t>
      </w:r>
      <w:r w:rsidRPr="002448D2">
        <w:rPr>
          <w:rFonts w:ascii="Verdana" w:hAnsi="Verdana"/>
          <w:lang w:val="es-ES_tradnl"/>
        </w:rPr>
        <w:t xml:space="preserve"> a</w:t>
      </w:r>
      <w:r w:rsidR="002448D2" w:rsidRPr="002448D2">
        <w:rPr>
          <w:rFonts w:ascii="Verdana" w:hAnsi="Verdana"/>
          <w:lang w:val="es-ES_tradnl"/>
        </w:rPr>
        <w:t xml:space="preserve"> 16 días</w:t>
      </w:r>
      <w:r w:rsidRPr="002448D2">
        <w:rPr>
          <w:rFonts w:ascii="Verdana" w:hAnsi="Verdana"/>
          <w:lang w:val="es-ES_tradnl"/>
        </w:rPr>
        <w:t>, se reconocerá el 100%, menos los gastos de envío.</w:t>
      </w:r>
    </w:p>
    <w:p w:rsidR="00E00D08" w:rsidRPr="007A2ED9" w:rsidRDefault="007A2ED9" w:rsidP="007A2ED9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bCs/>
          <w:i/>
          <w:iCs/>
          <w:sz w:val="28"/>
          <w:szCs w:val="28"/>
          <w:lang w:val="es-ES_tradnl"/>
        </w:rPr>
      </w:pPr>
      <w:r w:rsidRPr="007A2ED9">
        <w:rPr>
          <w:rFonts w:ascii="Verdana" w:hAnsi="Verdana"/>
          <w:b/>
          <w:bCs/>
          <w:i/>
          <w:iCs/>
          <w:sz w:val="28"/>
          <w:szCs w:val="28"/>
          <w:lang w:val="es-ES_tradnl"/>
        </w:rPr>
        <w:t>Importante</w:t>
      </w:r>
    </w:p>
    <w:p w:rsidR="007A2ED9" w:rsidRPr="007A2ED9" w:rsidRDefault="007A2ED9" w:rsidP="007A2ED9">
      <w:pPr>
        <w:ind w:right="-285"/>
        <w:rPr>
          <w:b/>
          <w:i/>
          <w:sz w:val="28"/>
          <w:szCs w:val="28"/>
        </w:rPr>
      </w:pPr>
      <w:r w:rsidRPr="007A2ED9">
        <w:rPr>
          <w:b/>
          <w:i/>
          <w:sz w:val="28"/>
          <w:szCs w:val="28"/>
        </w:rPr>
        <w:t>Por disposición establecida según Ley Nº 25345 articulo Nº 01, no se aceptan pagos en efecti</w:t>
      </w:r>
      <w:r>
        <w:rPr>
          <w:b/>
          <w:i/>
          <w:sz w:val="28"/>
          <w:szCs w:val="28"/>
        </w:rPr>
        <w:t>vo por importes mayores a $1000 aquí en el hotel.</w:t>
      </w:r>
      <w:r w:rsidRPr="007A2ED9">
        <w:rPr>
          <w:i/>
          <w:sz w:val="24"/>
          <w:szCs w:val="24"/>
        </w:rPr>
        <w:t xml:space="preserve"> </w:t>
      </w:r>
      <w:r w:rsidRPr="007A2ED9">
        <w:rPr>
          <w:b/>
          <w:i/>
          <w:sz w:val="28"/>
          <w:szCs w:val="28"/>
        </w:rPr>
        <w:t>A tal fin l</w:t>
      </w:r>
      <w:r>
        <w:rPr>
          <w:b/>
          <w:i/>
          <w:sz w:val="28"/>
          <w:szCs w:val="28"/>
        </w:rPr>
        <w:t>os medios de pagos aceptados para cancelar el saldo son los siguientes</w:t>
      </w:r>
      <w:r w:rsidRPr="007A2ED9">
        <w:rPr>
          <w:b/>
          <w:i/>
          <w:sz w:val="28"/>
          <w:szCs w:val="28"/>
        </w:rPr>
        <w:t>:</w:t>
      </w:r>
    </w:p>
    <w:p w:rsidR="007A2ED9" w:rsidRDefault="007A2ED9" w:rsidP="007A2ED9">
      <w:pPr>
        <w:ind w:right="-285"/>
        <w:rPr>
          <w:i/>
          <w:sz w:val="24"/>
          <w:szCs w:val="24"/>
        </w:rPr>
      </w:pPr>
    </w:p>
    <w:p w:rsidR="007A2ED9" w:rsidRDefault="007A2ED9" w:rsidP="007A2ED9">
      <w:pPr>
        <w:pStyle w:val="ListParagraph"/>
        <w:numPr>
          <w:ilvl w:val="0"/>
          <w:numId w:val="7"/>
        </w:numPr>
        <w:spacing w:before="0" w:beforeAutospacing="0" w:after="0" w:afterAutospacing="0"/>
        <w:ind w:right="-285"/>
        <w:rPr>
          <w:i/>
          <w:sz w:val="24"/>
          <w:szCs w:val="24"/>
        </w:rPr>
      </w:pPr>
      <w:r>
        <w:rPr>
          <w:i/>
          <w:sz w:val="24"/>
          <w:szCs w:val="24"/>
        </w:rPr>
        <w:t>Depósitos en cuentas de entidades financieras.</w:t>
      </w:r>
    </w:p>
    <w:p w:rsidR="007A2ED9" w:rsidRDefault="007A2ED9" w:rsidP="007A2ED9">
      <w:pPr>
        <w:pStyle w:val="ListParagraph"/>
        <w:numPr>
          <w:ilvl w:val="0"/>
          <w:numId w:val="7"/>
        </w:numPr>
        <w:spacing w:before="0" w:beforeAutospacing="0" w:after="0" w:afterAutospacing="0"/>
        <w:ind w:right="-285"/>
        <w:rPr>
          <w:i/>
          <w:sz w:val="24"/>
          <w:szCs w:val="24"/>
        </w:rPr>
      </w:pPr>
      <w:r>
        <w:rPr>
          <w:i/>
          <w:sz w:val="24"/>
          <w:szCs w:val="24"/>
        </w:rPr>
        <w:t>Giros o Transferencias bancarias.</w:t>
      </w:r>
    </w:p>
    <w:p w:rsidR="002448D2" w:rsidRPr="007A2ED9" w:rsidRDefault="007A2ED9" w:rsidP="009A2461">
      <w:pPr>
        <w:pStyle w:val="ListParagraph"/>
        <w:numPr>
          <w:ilvl w:val="0"/>
          <w:numId w:val="7"/>
        </w:numPr>
        <w:spacing w:before="0" w:beforeAutospacing="0" w:after="0" w:afterAutospacing="0"/>
        <w:ind w:right="-285"/>
        <w:rPr>
          <w:rFonts w:ascii="Verdana" w:hAnsi="Verdana"/>
          <w:lang w:val="es-ES_tradnl"/>
        </w:rPr>
      </w:pPr>
      <w:r w:rsidRPr="007A2ED9">
        <w:rPr>
          <w:i/>
          <w:sz w:val="24"/>
          <w:szCs w:val="24"/>
        </w:rPr>
        <w:t>Tarjetas de Crédito o Débito</w:t>
      </w:r>
    </w:p>
    <w:p w:rsidR="004E3A63" w:rsidRPr="007A2ED9" w:rsidRDefault="004E3A63" w:rsidP="007A2ED9">
      <w:pPr>
        <w:pStyle w:val="ecxmsonormal"/>
        <w:ind w:right="-1"/>
        <w:jc w:val="both"/>
        <w:rPr>
          <w:b/>
          <w:i/>
          <w:sz w:val="26"/>
          <w:szCs w:val="26"/>
        </w:rPr>
      </w:pPr>
      <w:r w:rsidRPr="007A2ED9">
        <w:rPr>
          <w:b/>
          <w:i/>
          <w:sz w:val="26"/>
          <w:szCs w:val="26"/>
        </w:rPr>
        <w:t>POR RAZONES DE SEGURIDAD LA ADMINISTRACIÓN NO MANEJA EFECTIVO</w:t>
      </w:r>
      <w:r w:rsidR="00F142F0" w:rsidRPr="007A2ED9">
        <w:rPr>
          <w:b/>
          <w:i/>
          <w:sz w:val="26"/>
          <w:szCs w:val="26"/>
        </w:rPr>
        <w:t>.-</w:t>
      </w:r>
    </w:p>
    <w:p w:rsidR="007A2ED9" w:rsidRDefault="007A2ED9" w:rsidP="007A2ED9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  <w:lang w:val="es-ES_tradnl"/>
        </w:rPr>
      </w:pPr>
      <w:r w:rsidRPr="009A2461">
        <w:rPr>
          <w:rFonts w:ascii="Verdana" w:hAnsi="Verdana"/>
          <w:sz w:val="22"/>
          <w:szCs w:val="22"/>
          <w:lang w:val="es-ES_tradnl"/>
        </w:rPr>
        <w:t>Ante cualquier tipo de consulta no dude en contactarnos</w:t>
      </w:r>
      <w:r>
        <w:rPr>
          <w:rFonts w:ascii="Verdana" w:hAnsi="Verdana"/>
          <w:sz w:val="22"/>
          <w:szCs w:val="22"/>
          <w:lang w:val="es-ES_tradnl"/>
        </w:rPr>
        <w:t>.</w:t>
      </w:r>
    </w:p>
    <w:p w:rsidR="00D50A78" w:rsidRPr="007A2ED9" w:rsidRDefault="007A2ED9" w:rsidP="007A2ED9">
      <w:pPr>
        <w:pStyle w:val="ecxmsonormal"/>
        <w:spacing w:before="0" w:beforeAutospacing="0" w:after="0" w:afterAutospacing="0"/>
        <w:jc w:val="both"/>
        <w:rPr>
          <w:rFonts w:ascii="Verdana" w:hAnsi="Verdana"/>
        </w:rPr>
      </w:pPr>
      <w:r w:rsidRPr="009A2461">
        <w:rPr>
          <w:rFonts w:ascii="Verdana" w:hAnsi="Verdana"/>
          <w:sz w:val="22"/>
          <w:szCs w:val="22"/>
          <w:lang w:val="es-ES_tradnl"/>
        </w:rPr>
        <w:t>Gracias y saludos cordiales.</w:t>
      </w:r>
    </w:p>
    <w:sectPr w:rsidR="00D50A78" w:rsidRPr="007A2ED9" w:rsidSect="00F7284A">
      <w:headerReference w:type="default" r:id="rId8"/>
      <w:footerReference w:type="default" r:id="rId9"/>
      <w:pgSz w:w="11907" w:h="16840"/>
      <w:pgMar w:top="1440" w:right="992" w:bottom="1440" w:left="1418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54" w:rsidRDefault="00940A54">
      <w:r>
        <w:separator/>
      </w:r>
    </w:p>
  </w:endnote>
  <w:endnote w:type="continuationSeparator" w:id="0">
    <w:p w:rsidR="00940A54" w:rsidRDefault="0094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FF8" w:rsidRPr="00817CF9" w:rsidRDefault="00310FF8" w:rsidP="00310FF8">
    <w:pPr>
      <w:pStyle w:val="Heading5"/>
      <w:pBdr>
        <w:bottom w:val="single" w:sz="12" w:space="1" w:color="548DD4"/>
      </w:pBdr>
      <w:rPr>
        <w:b/>
        <w:color w:val="009900"/>
      </w:rPr>
    </w:pPr>
    <w:r w:rsidRPr="00817CF9">
      <w:rPr>
        <w:b/>
        <w:color w:val="009900"/>
      </w:rPr>
      <w:t>CASA SERRANA - O.S.P.E.C.</w:t>
    </w:r>
  </w:p>
  <w:p w:rsidR="00310FF8" w:rsidRPr="004B2D40" w:rsidRDefault="00310FF8" w:rsidP="00310FF8">
    <w:pPr>
      <w:pStyle w:val="Heading6"/>
      <w:jc w:val="center"/>
      <w:rPr>
        <w:rFonts w:ascii="Arial" w:hAnsi="Arial" w:cs="Arial"/>
        <w:b/>
        <w:color w:val="C00000"/>
        <w:sz w:val="20"/>
      </w:rPr>
    </w:pPr>
    <w:r w:rsidRPr="004B2D40">
      <w:rPr>
        <w:rFonts w:ascii="Arial" w:hAnsi="Arial" w:cs="Arial"/>
        <w:b/>
        <w:color w:val="C00000"/>
        <w:sz w:val="20"/>
      </w:rPr>
      <w:t xml:space="preserve">Obra  Social  del  Personal de la </w:t>
    </w:r>
    <w:proofErr w:type="spellStart"/>
    <w:r w:rsidRPr="004B2D40">
      <w:rPr>
        <w:rFonts w:ascii="Arial" w:hAnsi="Arial" w:cs="Arial"/>
        <w:b/>
        <w:color w:val="C00000"/>
        <w:sz w:val="20"/>
      </w:rPr>
      <w:t>Encotesa</w:t>
    </w:r>
    <w:proofErr w:type="spellEnd"/>
    <w:r w:rsidRPr="004B2D40">
      <w:rPr>
        <w:rFonts w:ascii="Arial" w:hAnsi="Arial" w:cs="Arial"/>
        <w:b/>
        <w:color w:val="C00000"/>
        <w:sz w:val="20"/>
      </w:rPr>
      <w:t xml:space="preserve"> y las Comunicaciones de la República Argentina</w:t>
    </w:r>
  </w:p>
  <w:p w:rsidR="00310FF8" w:rsidRDefault="00310FF8" w:rsidP="00310FF8">
    <w:pPr>
      <w:pStyle w:val="Footer"/>
      <w:jc w:val="center"/>
      <w:rPr>
        <w:rFonts w:ascii="Arial" w:hAnsi="Arial" w:cs="Arial"/>
        <w:snapToGrid w:val="0"/>
        <w:color w:val="C00000"/>
      </w:rPr>
    </w:pPr>
    <w:r w:rsidRPr="00E026DE">
      <w:rPr>
        <w:rFonts w:ascii="Arial" w:hAnsi="Arial" w:cs="Arial"/>
        <w:snapToGrid w:val="0"/>
        <w:color w:val="C00000"/>
      </w:rPr>
      <w:t xml:space="preserve">Leandro N. </w:t>
    </w:r>
    <w:proofErr w:type="spellStart"/>
    <w:r w:rsidRPr="00E026DE">
      <w:rPr>
        <w:rFonts w:ascii="Arial" w:hAnsi="Arial" w:cs="Arial"/>
        <w:snapToGrid w:val="0"/>
        <w:color w:val="C00000"/>
      </w:rPr>
      <w:t>Alem</w:t>
    </w:r>
    <w:proofErr w:type="spellEnd"/>
    <w:r w:rsidRPr="00E026DE">
      <w:rPr>
        <w:rFonts w:ascii="Arial" w:hAnsi="Arial" w:cs="Arial"/>
        <w:snapToGrid w:val="0"/>
        <w:color w:val="C00000"/>
      </w:rPr>
      <w:t xml:space="preserve"> 300 - (5175) Huerta Grande – Córdoba –Tel/fax: (03548)421101/423355/423411/421730 </w:t>
    </w:r>
  </w:p>
  <w:p w:rsidR="00310FF8" w:rsidRPr="00E026DE" w:rsidRDefault="00310FF8" w:rsidP="00310FF8">
    <w:pPr>
      <w:pStyle w:val="Footer"/>
      <w:jc w:val="center"/>
      <w:rPr>
        <w:rFonts w:ascii="Arial" w:hAnsi="Arial" w:cs="Arial"/>
        <w:b/>
        <w:color w:val="C00000"/>
        <w:lang w:val="en-US"/>
      </w:rPr>
    </w:pPr>
    <w:r w:rsidRPr="00E026DE">
      <w:rPr>
        <w:rFonts w:ascii="Arial" w:hAnsi="Arial" w:cs="Arial"/>
        <w:b/>
        <w:snapToGrid w:val="0"/>
        <w:color w:val="C00000"/>
        <w:lang w:val="en-US"/>
      </w:rPr>
      <w:t xml:space="preserve">E-mail: </w:t>
    </w:r>
    <w:hyperlink r:id="rId1" w:history="1">
      <w:r w:rsidRPr="00E026DE">
        <w:rPr>
          <w:rStyle w:val="Hyperlink"/>
          <w:rFonts w:ascii="Arial" w:hAnsi="Arial" w:cs="Arial"/>
          <w:b/>
          <w:snapToGrid w:val="0"/>
          <w:color w:val="C00000"/>
          <w:lang w:val="en-US"/>
        </w:rPr>
        <w:t>reservas@casaserrana.com.ar</w:t>
      </w:r>
    </w:hyperlink>
    <w:r w:rsidRPr="00E026DE">
      <w:rPr>
        <w:rFonts w:ascii="Arial" w:hAnsi="Arial" w:cs="Arial"/>
        <w:b/>
        <w:snapToGrid w:val="0"/>
        <w:color w:val="C00000"/>
        <w:lang w:val="en-US"/>
      </w:rPr>
      <w:t xml:space="preserve"> – Web: www.casaserrana.com.ar</w:t>
    </w:r>
  </w:p>
  <w:p w:rsidR="00FE2BE4" w:rsidRPr="00310FF8" w:rsidRDefault="00FE2BE4" w:rsidP="00310F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54" w:rsidRDefault="00940A54">
      <w:r>
        <w:separator/>
      </w:r>
    </w:p>
  </w:footnote>
  <w:footnote w:type="continuationSeparator" w:id="0">
    <w:p w:rsidR="00940A54" w:rsidRDefault="00940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61" w:rsidRPr="007526F4" w:rsidRDefault="00DE3AEF" w:rsidP="009A2461">
    <w:pPr>
      <w:pStyle w:val="Header"/>
      <w:jc w:val="right"/>
      <w:rPr>
        <w:rFonts w:ascii="Arial" w:hAnsi="Arial" w:cs="Arial"/>
        <w:b/>
        <w:color w:val="A50021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2540</wp:posOffset>
          </wp:positionV>
          <wp:extent cx="864235" cy="376555"/>
          <wp:effectExtent l="19050" t="0" r="0" b="0"/>
          <wp:wrapNone/>
          <wp:docPr id="2" name="Imagen 4" descr="Logo Color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olor ORIG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76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2461" w:rsidRPr="007526F4">
      <w:rPr>
        <w:rFonts w:ascii="Arial" w:hAnsi="Arial" w:cs="Arial"/>
        <w:b/>
        <w:color w:val="A50021"/>
      </w:rPr>
      <w:t>Casa Serrana – OSPEC</w:t>
    </w:r>
  </w:p>
  <w:p w:rsidR="009A2461" w:rsidRPr="007526F4" w:rsidRDefault="009A2461" w:rsidP="009A2461">
    <w:pPr>
      <w:pStyle w:val="Header"/>
      <w:jc w:val="right"/>
      <w:rPr>
        <w:rFonts w:ascii="Arial" w:hAnsi="Arial" w:cs="Arial"/>
        <w:color w:val="A50021"/>
        <w:sz w:val="16"/>
        <w:szCs w:val="16"/>
      </w:rPr>
    </w:pPr>
    <w:r w:rsidRPr="007526F4">
      <w:rPr>
        <w:rFonts w:ascii="Arial" w:hAnsi="Arial" w:cs="Arial"/>
        <w:color w:val="A50021"/>
        <w:sz w:val="16"/>
        <w:szCs w:val="16"/>
      </w:rPr>
      <w:t>CUIT: 33-54594861-9</w:t>
    </w:r>
  </w:p>
  <w:p w:rsidR="009A2461" w:rsidRPr="007526F4" w:rsidRDefault="009A2461" w:rsidP="009A2461">
    <w:pPr>
      <w:pStyle w:val="Header"/>
      <w:pBdr>
        <w:bottom w:val="thickThinLargeGap" w:sz="24" w:space="1" w:color="339966"/>
      </w:pBdr>
      <w:jc w:val="right"/>
      <w:rPr>
        <w:rFonts w:ascii="Arial" w:hAnsi="Arial" w:cs="Arial"/>
        <w:color w:val="A50021"/>
        <w:sz w:val="16"/>
        <w:szCs w:val="16"/>
        <w:lang w:val="pt-BR"/>
      </w:rPr>
    </w:pPr>
    <w:r w:rsidRPr="007526F4">
      <w:rPr>
        <w:rFonts w:ascii="Arial" w:hAnsi="Arial" w:cs="Arial"/>
        <w:color w:val="A50021"/>
        <w:sz w:val="16"/>
        <w:szCs w:val="16"/>
        <w:lang w:val="pt-BR"/>
      </w:rPr>
      <w:t xml:space="preserve">Leandro N. Alem 300 – X5175XAA - </w:t>
    </w:r>
    <w:r w:rsidRPr="00CE3B54">
      <w:rPr>
        <w:rFonts w:ascii="Arial" w:hAnsi="Arial" w:cs="Arial"/>
        <w:color w:val="A50021"/>
        <w:sz w:val="16"/>
        <w:szCs w:val="16"/>
      </w:rPr>
      <w:t>Huerta</w:t>
    </w:r>
    <w:r w:rsidRPr="007526F4">
      <w:rPr>
        <w:rFonts w:ascii="Arial" w:hAnsi="Arial" w:cs="Arial"/>
        <w:color w:val="A50021"/>
        <w:sz w:val="16"/>
        <w:szCs w:val="16"/>
        <w:lang w:val="pt-BR"/>
      </w:rPr>
      <w:t xml:space="preserve"> Grande – Córdoba</w:t>
    </w:r>
  </w:p>
  <w:p w:rsidR="00FE2BE4" w:rsidRPr="009A2461" w:rsidRDefault="00FE2BE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6FF"/>
    <w:multiLevelType w:val="hybridMultilevel"/>
    <w:tmpl w:val="E0DC0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6D37"/>
    <w:multiLevelType w:val="hybridMultilevel"/>
    <w:tmpl w:val="65804B9C"/>
    <w:lvl w:ilvl="0" w:tplc="2C0A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33D411C5"/>
    <w:multiLevelType w:val="hybridMultilevel"/>
    <w:tmpl w:val="FC641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96F77"/>
    <w:multiLevelType w:val="hybridMultilevel"/>
    <w:tmpl w:val="E9C82D96"/>
    <w:lvl w:ilvl="0" w:tplc="1FD21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CCCC"/>
      </w:rPr>
    </w:lvl>
    <w:lvl w:ilvl="1" w:tplc="58B2FF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68A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C5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FC9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82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E2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A7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4EC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96F55"/>
    <w:multiLevelType w:val="hybridMultilevel"/>
    <w:tmpl w:val="C1243C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B7E31"/>
    <w:multiLevelType w:val="singleLevel"/>
    <w:tmpl w:val="DEC248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EA1353A"/>
    <w:multiLevelType w:val="hybridMultilevel"/>
    <w:tmpl w:val="4BC4EC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52A"/>
    <w:rsid w:val="00002DB6"/>
    <w:rsid w:val="0000512C"/>
    <w:rsid w:val="00007C70"/>
    <w:rsid w:val="00011E03"/>
    <w:rsid w:val="0001594F"/>
    <w:rsid w:val="000168E7"/>
    <w:rsid w:val="000169B6"/>
    <w:rsid w:val="00016A46"/>
    <w:rsid w:val="00022019"/>
    <w:rsid w:val="00027ADD"/>
    <w:rsid w:val="000309D1"/>
    <w:rsid w:val="00037B54"/>
    <w:rsid w:val="00037E9A"/>
    <w:rsid w:val="000408AF"/>
    <w:rsid w:val="0004213F"/>
    <w:rsid w:val="00045989"/>
    <w:rsid w:val="00052EF0"/>
    <w:rsid w:val="000535C3"/>
    <w:rsid w:val="00053AC8"/>
    <w:rsid w:val="00065653"/>
    <w:rsid w:val="00073999"/>
    <w:rsid w:val="00073D29"/>
    <w:rsid w:val="00076FBE"/>
    <w:rsid w:val="00083C2D"/>
    <w:rsid w:val="00084EB4"/>
    <w:rsid w:val="000859CC"/>
    <w:rsid w:val="00086A2E"/>
    <w:rsid w:val="000A224C"/>
    <w:rsid w:val="000B06CF"/>
    <w:rsid w:val="000B7766"/>
    <w:rsid w:val="000D09E8"/>
    <w:rsid w:val="000D13A4"/>
    <w:rsid w:val="000D1805"/>
    <w:rsid w:val="000D5A41"/>
    <w:rsid w:val="000D65FE"/>
    <w:rsid w:val="000E113E"/>
    <w:rsid w:val="000E126E"/>
    <w:rsid w:val="000E17F8"/>
    <w:rsid w:val="000E2DCB"/>
    <w:rsid w:val="000E3711"/>
    <w:rsid w:val="000F3BDC"/>
    <w:rsid w:val="000F6659"/>
    <w:rsid w:val="001055E9"/>
    <w:rsid w:val="0010703B"/>
    <w:rsid w:val="001116F0"/>
    <w:rsid w:val="00112426"/>
    <w:rsid w:val="00112EE6"/>
    <w:rsid w:val="00122430"/>
    <w:rsid w:val="001232F7"/>
    <w:rsid w:val="00130413"/>
    <w:rsid w:val="00131ACD"/>
    <w:rsid w:val="0013291E"/>
    <w:rsid w:val="00134D51"/>
    <w:rsid w:val="00135C73"/>
    <w:rsid w:val="00141F97"/>
    <w:rsid w:val="00144721"/>
    <w:rsid w:val="0015287B"/>
    <w:rsid w:val="00154220"/>
    <w:rsid w:val="00160075"/>
    <w:rsid w:val="0016307D"/>
    <w:rsid w:val="00171FCD"/>
    <w:rsid w:val="0017677C"/>
    <w:rsid w:val="001767DB"/>
    <w:rsid w:val="00181E24"/>
    <w:rsid w:val="0018293C"/>
    <w:rsid w:val="00183180"/>
    <w:rsid w:val="001868AC"/>
    <w:rsid w:val="00186B90"/>
    <w:rsid w:val="00193E13"/>
    <w:rsid w:val="0019491B"/>
    <w:rsid w:val="001A5845"/>
    <w:rsid w:val="001A6654"/>
    <w:rsid w:val="001A6C18"/>
    <w:rsid w:val="001B1D32"/>
    <w:rsid w:val="001B41BA"/>
    <w:rsid w:val="001C14B4"/>
    <w:rsid w:val="001D0C23"/>
    <w:rsid w:val="001D5639"/>
    <w:rsid w:val="001D7971"/>
    <w:rsid w:val="001E1463"/>
    <w:rsid w:val="001E52B0"/>
    <w:rsid w:val="001E57B5"/>
    <w:rsid w:val="001F3EA4"/>
    <w:rsid w:val="001F492A"/>
    <w:rsid w:val="001F4E2B"/>
    <w:rsid w:val="001F4EE2"/>
    <w:rsid w:val="002005EB"/>
    <w:rsid w:val="0020180B"/>
    <w:rsid w:val="00202AC8"/>
    <w:rsid w:val="00211C4D"/>
    <w:rsid w:val="0022138D"/>
    <w:rsid w:val="002217D4"/>
    <w:rsid w:val="00221F6D"/>
    <w:rsid w:val="002366FC"/>
    <w:rsid w:val="0023752A"/>
    <w:rsid w:val="00237669"/>
    <w:rsid w:val="002448D2"/>
    <w:rsid w:val="002452DF"/>
    <w:rsid w:val="002511D1"/>
    <w:rsid w:val="00255F43"/>
    <w:rsid w:val="00257420"/>
    <w:rsid w:val="00257EC2"/>
    <w:rsid w:val="00260918"/>
    <w:rsid w:val="002728A9"/>
    <w:rsid w:val="0028059B"/>
    <w:rsid w:val="0028258C"/>
    <w:rsid w:val="00284801"/>
    <w:rsid w:val="002874C9"/>
    <w:rsid w:val="00287C7E"/>
    <w:rsid w:val="00297BCD"/>
    <w:rsid w:val="00297CDD"/>
    <w:rsid w:val="002B0AA6"/>
    <w:rsid w:val="002C2C08"/>
    <w:rsid w:val="002D5B9B"/>
    <w:rsid w:val="002D5D2D"/>
    <w:rsid w:val="002E05E0"/>
    <w:rsid w:val="002E224F"/>
    <w:rsid w:val="002E5C66"/>
    <w:rsid w:val="002E5E5A"/>
    <w:rsid w:val="002F3BA1"/>
    <w:rsid w:val="002F65D2"/>
    <w:rsid w:val="00300FAA"/>
    <w:rsid w:val="0030252A"/>
    <w:rsid w:val="00304AE1"/>
    <w:rsid w:val="00310FF8"/>
    <w:rsid w:val="00321573"/>
    <w:rsid w:val="0032607E"/>
    <w:rsid w:val="0032634D"/>
    <w:rsid w:val="003305D6"/>
    <w:rsid w:val="00330746"/>
    <w:rsid w:val="00331CD7"/>
    <w:rsid w:val="003416A8"/>
    <w:rsid w:val="00357756"/>
    <w:rsid w:val="00357D94"/>
    <w:rsid w:val="00360C8B"/>
    <w:rsid w:val="003620DD"/>
    <w:rsid w:val="00375A18"/>
    <w:rsid w:val="00381CD6"/>
    <w:rsid w:val="00385554"/>
    <w:rsid w:val="00385846"/>
    <w:rsid w:val="00386F2A"/>
    <w:rsid w:val="00387ECE"/>
    <w:rsid w:val="003919D8"/>
    <w:rsid w:val="0039778B"/>
    <w:rsid w:val="003A660D"/>
    <w:rsid w:val="003A6EF5"/>
    <w:rsid w:val="003A7291"/>
    <w:rsid w:val="003A7C30"/>
    <w:rsid w:val="003B3DD7"/>
    <w:rsid w:val="003C4F86"/>
    <w:rsid w:val="003D037A"/>
    <w:rsid w:val="003E4A92"/>
    <w:rsid w:val="003E4D4E"/>
    <w:rsid w:val="003E579F"/>
    <w:rsid w:val="003E6CC2"/>
    <w:rsid w:val="003F004F"/>
    <w:rsid w:val="003F12EC"/>
    <w:rsid w:val="003F294B"/>
    <w:rsid w:val="003F3738"/>
    <w:rsid w:val="003F6A92"/>
    <w:rsid w:val="00401B79"/>
    <w:rsid w:val="00404983"/>
    <w:rsid w:val="00405CFD"/>
    <w:rsid w:val="00411258"/>
    <w:rsid w:val="00422C01"/>
    <w:rsid w:val="00423252"/>
    <w:rsid w:val="004236EC"/>
    <w:rsid w:val="004324B5"/>
    <w:rsid w:val="00432C1E"/>
    <w:rsid w:val="0043375C"/>
    <w:rsid w:val="004455AC"/>
    <w:rsid w:val="00445E7A"/>
    <w:rsid w:val="00453F8F"/>
    <w:rsid w:val="00454EB6"/>
    <w:rsid w:val="00455258"/>
    <w:rsid w:val="00472A45"/>
    <w:rsid w:val="00473F87"/>
    <w:rsid w:val="00474C43"/>
    <w:rsid w:val="00496D47"/>
    <w:rsid w:val="004978D0"/>
    <w:rsid w:val="004A1410"/>
    <w:rsid w:val="004A1BF9"/>
    <w:rsid w:val="004A7D21"/>
    <w:rsid w:val="004B148E"/>
    <w:rsid w:val="004B1C31"/>
    <w:rsid w:val="004B2532"/>
    <w:rsid w:val="004D217A"/>
    <w:rsid w:val="004D7310"/>
    <w:rsid w:val="004E1226"/>
    <w:rsid w:val="004E3A63"/>
    <w:rsid w:val="004E4503"/>
    <w:rsid w:val="004E65D5"/>
    <w:rsid w:val="004F00D6"/>
    <w:rsid w:val="004F01BD"/>
    <w:rsid w:val="004F5069"/>
    <w:rsid w:val="004F7997"/>
    <w:rsid w:val="00501FB1"/>
    <w:rsid w:val="005020FC"/>
    <w:rsid w:val="005023A9"/>
    <w:rsid w:val="00505140"/>
    <w:rsid w:val="00505F08"/>
    <w:rsid w:val="00514D2B"/>
    <w:rsid w:val="00516169"/>
    <w:rsid w:val="00520298"/>
    <w:rsid w:val="005316F2"/>
    <w:rsid w:val="0053273D"/>
    <w:rsid w:val="00532759"/>
    <w:rsid w:val="00537651"/>
    <w:rsid w:val="005432E9"/>
    <w:rsid w:val="00543BCD"/>
    <w:rsid w:val="00543D27"/>
    <w:rsid w:val="005513F3"/>
    <w:rsid w:val="00560A27"/>
    <w:rsid w:val="00561F43"/>
    <w:rsid w:val="005676B9"/>
    <w:rsid w:val="00567973"/>
    <w:rsid w:val="0057058E"/>
    <w:rsid w:val="0057071F"/>
    <w:rsid w:val="0057158C"/>
    <w:rsid w:val="005726CD"/>
    <w:rsid w:val="00575757"/>
    <w:rsid w:val="005801F3"/>
    <w:rsid w:val="00580767"/>
    <w:rsid w:val="005827C5"/>
    <w:rsid w:val="005859D5"/>
    <w:rsid w:val="00590EA4"/>
    <w:rsid w:val="00591ED4"/>
    <w:rsid w:val="005A2326"/>
    <w:rsid w:val="005C21EF"/>
    <w:rsid w:val="005C6F02"/>
    <w:rsid w:val="005C7BB8"/>
    <w:rsid w:val="005D4CA9"/>
    <w:rsid w:val="005D4D8D"/>
    <w:rsid w:val="005D4E5F"/>
    <w:rsid w:val="005D7154"/>
    <w:rsid w:val="005E086B"/>
    <w:rsid w:val="005E1856"/>
    <w:rsid w:val="005E3977"/>
    <w:rsid w:val="005E4F43"/>
    <w:rsid w:val="005E5AA2"/>
    <w:rsid w:val="00601C81"/>
    <w:rsid w:val="0060354A"/>
    <w:rsid w:val="00604AF8"/>
    <w:rsid w:val="006058DD"/>
    <w:rsid w:val="0061213B"/>
    <w:rsid w:val="00613706"/>
    <w:rsid w:val="0062120C"/>
    <w:rsid w:val="0062390E"/>
    <w:rsid w:val="006241FD"/>
    <w:rsid w:val="00624346"/>
    <w:rsid w:val="006246F8"/>
    <w:rsid w:val="00624B6F"/>
    <w:rsid w:val="00625437"/>
    <w:rsid w:val="00630804"/>
    <w:rsid w:val="006312DB"/>
    <w:rsid w:val="00635191"/>
    <w:rsid w:val="00636408"/>
    <w:rsid w:val="0063734D"/>
    <w:rsid w:val="006407FA"/>
    <w:rsid w:val="0064576F"/>
    <w:rsid w:val="0066141A"/>
    <w:rsid w:val="006647F7"/>
    <w:rsid w:val="00664C17"/>
    <w:rsid w:val="00667629"/>
    <w:rsid w:val="00674B91"/>
    <w:rsid w:val="00677E5F"/>
    <w:rsid w:val="0068150D"/>
    <w:rsid w:val="00684BEA"/>
    <w:rsid w:val="00686192"/>
    <w:rsid w:val="00686E37"/>
    <w:rsid w:val="00687320"/>
    <w:rsid w:val="00690E82"/>
    <w:rsid w:val="00691608"/>
    <w:rsid w:val="006952E8"/>
    <w:rsid w:val="006A1C5A"/>
    <w:rsid w:val="006A279C"/>
    <w:rsid w:val="006A2A11"/>
    <w:rsid w:val="006A3130"/>
    <w:rsid w:val="006A41F0"/>
    <w:rsid w:val="006B6E35"/>
    <w:rsid w:val="006C6390"/>
    <w:rsid w:val="006C7419"/>
    <w:rsid w:val="006D063B"/>
    <w:rsid w:val="006D4800"/>
    <w:rsid w:val="006E19B4"/>
    <w:rsid w:val="006E4EF3"/>
    <w:rsid w:val="006E4FB1"/>
    <w:rsid w:val="006F17DC"/>
    <w:rsid w:val="006F4790"/>
    <w:rsid w:val="007031B2"/>
    <w:rsid w:val="00704F76"/>
    <w:rsid w:val="00705FDE"/>
    <w:rsid w:val="0070622A"/>
    <w:rsid w:val="00715B4E"/>
    <w:rsid w:val="007163F7"/>
    <w:rsid w:val="00717B29"/>
    <w:rsid w:val="00721104"/>
    <w:rsid w:val="007260D5"/>
    <w:rsid w:val="00732F44"/>
    <w:rsid w:val="00735DB0"/>
    <w:rsid w:val="00740B96"/>
    <w:rsid w:val="00742FD1"/>
    <w:rsid w:val="00743D4E"/>
    <w:rsid w:val="00757883"/>
    <w:rsid w:val="007627B7"/>
    <w:rsid w:val="007648A5"/>
    <w:rsid w:val="007675FD"/>
    <w:rsid w:val="00782302"/>
    <w:rsid w:val="0078359B"/>
    <w:rsid w:val="00787D8D"/>
    <w:rsid w:val="007927A0"/>
    <w:rsid w:val="00793016"/>
    <w:rsid w:val="00794AED"/>
    <w:rsid w:val="007A2ED9"/>
    <w:rsid w:val="007A3687"/>
    <w:rsid w:val="007A3EBB"/>
    <w:rsid w:val="007B3DBB"/>
    <w:rsid w:val="007B66C0"/>
    <w:rsid w:val="007B7465"/>
    <w:rsid w:val="007B7671"/>
    <w:rsid w:val="007C535C"/>
    <w:rsid w:val="007D268A"/>
    <w:rsid w:val="007D5D88"/>
    <w:rsid w:val="007E1AB3"/>
    <w:rsid w:val="007E29A9"/>
    <w:rsid w:val="007E79A2"/>
    <w:rsid w:val="007F7C00"/>
    <w:rsid w:val="00803F20"/>
    <w:rsid w:val="008040F4"/>
    <w:rsid w:val="0080473F"/>
    <w:rsid w:val="00804F29"/>
    <w:rsid w:val="00805A0C"/>
    <w:rsid w:val="00805F54"/>
    <w:rsid w:val="00815172"/>
    <w:rsid w:val="00815228"/>
    <w:rsid w:val="00816C34"/>
    <w:rsid w:val="0081747E"/>
    <w:rsid w:val="00824BED"/>
    <w:rsid w:val="008325A8"/>
    <w:rsid w:val="00833F12"/>
    <w:rsid w:val="008436A1"/>
    <w:rsid w:val="00843E47"/>
    <w:rsid w:val="00846F92"/>
    <w:rsid w:val="00847EF0"/>
    <w:rsid w:val="00860FC7"/>
    <w:rsid w:val="00861967"/>
    <w:rsid w:val="00862D8C"/>
    <w:rsid w:val="00865E84"/>
    <w:rsid w:val="00875DA1"/>
    <w:rsid w:val="00880E4A"/>
    <w:rsid w:val="00884940"/>
    <w:rsid w:val="0088713F"/>
    <w:rsid w:val="008907F8"/>
    <w:rsid w:val="00895A0E"/>
    <w:rsid w:val="008977A7"/>
    <w:rsid w:val="008A100A"/>
    <w:rsid w:val="008A10E1"/>
    <w:rsid w:val="008A2FA6"/>
    <w:rsid w:val="008A3C0E"/>
    <w:rsid w:val="008A6EC8"/>
    <w:rsid w:val="008B2C3E"/>
    <w:rsid w:val="008B3A6E"/>
    <w:rsid w:val="008B3F77"/>
    <w:rsid w:val="008B6F2C"/>
    <w:rsid w:val="008C1575"/>
    <w:rsid w:val="008C2F69"/>
    <w:rsid w:val="008C5C8F"/>
    <w:rsid w:val="008C7436"/>
    <w:rsid w:val="008D1393"/>
    <w:rsid w:val="008D1508"/>
    <w:rsid w:val="008D2268"/>
    <w:rsid w:val="008E113D"/>
    <w:rsid w:val="008F196F"/>
    <w:rsid w:val="009037D7"/>
    <w:rsid w:val="0090424B"/>
    <w:rsid w:val="00905F1F"/>
    <w:rsid w:val="00906514"/>
    <w:rsid w:val="00907F07"/>
    <w:rsid w:val="00910420"/>
    <w:rsid w:val="0091157B"/>
    <w:rsid w:val="00913856"/>
    <w:rsid w:val="009160EF"/>
    <w:rsid w:val="00920BBD"/>
    <w:rsid w:val="00920DB2"/>
    <w:rsid w:val="009213F7"/>
    <w:rsid w:val="00923959"/>
    <w:rsid w:val="00933A02"/>
    <w:rsid w:val="00934323"/>
    <w:rsid w:val="009402C6"/>
    <w:rsid w:val="00940A32"/>
    <w:rsid w:val="00940A54"/>
    <w:rsid w:val="0094398C"/>
    <w:rsid w:val="00945321"/>
    <w:rsid w:val="0094559F"/>
    <w:rsid w:val="00947748"/>
    <w:rsid w:val="0094784D"/>
    <w:rsid w:val="0095655F"/>
    <w:rsid w:val="00960CEA"/>
    <w:rsid w:val="00961D88"/>
    <w:rsid w:val="00961FB4"/>
    <w:rsid w:val="00963B80"/>
    <w:rsid w:val="009661F3"/>
    <w:rsid w:val="00967C1B"/>
    <w:rsid w:val="0097068F"/>
    <w:rsid w:val="009707A2"/>
    <w:rsid w:val="00972929"/>
    <w:rsid w:val="00976E42"/>
    <w:rsid w:val="00982034"/>
    <w:rsid w:val="00982FD9"/>
    <w:rsid w:val="009913E7"/>
    <w:rsid w:val="00992D50"/>
    <w:rsid w:val="009937C7"/>
    <w:rsid w:val="00995001"/>
    <w:rsid w:val="00996EAF"/>
    <w:rsid w:val="009A2461"/>
    <w:rsid w:val="009A4C2B"/>
    <w:rsid w:val="009C4E6C"/>
    <w:rsid w:val="009C53DD"/>
    <w:rsid w:val="009C7A3E"/>
    <w:rsid w:val="009C7CAA"/>
    <w:rsid w:val="009D5A65"/>
    <w:rsid w:val="009D5D07"/>
    <w:rsid w:val="009D6871"/>
    <w:rsid w:val="009E317C"/>
    <w:rsid w:val="009E7844"/>
    <w:rsid w:val="009E7A51"/>
    <w:rsid w:val="009E7F6C"/>
    <w:rsid w:val="009F044C"/>
    <w:rsid w:val="009F07A7"/>
    <w:rsid w:val="009F1B3C"/>
    <w:rsid w:val="009F2D8F"/>
    <w:rsid w:val="009F5878"/>
    <w:rsid w:val="009F592D"/>
    <w:rsid w:val="00A00C02"/>
    <w:rsid w:val="00A04104"/>
    <w:rsid w:val="00A06BC8"/>
    <w:rsid w:val="00A06E1D"/>
    <w:rsid w:val="00A104EC"/>
    <w:rsid w:val="00A1393C"/>
    <w:rsid w:val="00A14344"/>
    <w:rsid w:val="00A17ACE"/>
    <w:rsid w:val="00A22E36"/>
    <w:rsid w:val="00A2723D"/>
    <w:rsid w:val="00A31E4B"/>
    <w:rsid w:val="00A32DBE"/>
    <w:rsid w:val="00A33C6A"/>
    <w:rsid w:val="00A419DA"/>
    <w:rsid w:val="00A436BE"/>
    <w:rsid w:val="00A44C31"/>
    <w:rsid w:val="00A62238"/>
    <w:rsid w:val="00A66934"/>
    <w:rsid w:val="00A7501B"/>
    <w:rsid w:val="00A772F3"/>
    <w:rsid w:val="00A825C5"/>
    <w:rsid w:val="00A907E0"/>
    <w:rsid w:val="00A91C85"/>
    <w:rsid w:val="00A92828"/>
    <w:rsid w:val="00A96ED7"/>
    <w:rsid w:val="00AA21F1"/>
    <w:rsid w:val="00AA4CCF"/>
    <w:rsid w:val="00AA72DB"/>
    <w:rsid w:val="00AB312B"/>
    <w:rsid w:val="00AB41C5"/>
    <w:rsid w:val="00AB50A1"/>
    <w:rsid w:val="00AB5887"/>
    <w:rsid w:val="00AC29A4"/>
    <w:rsid w:val="00AC42AA"/>
    <w:rsid w:val="00AC4EE5"/>
    <w:rsid w:val="00AC7B8C"/>
    <w:rsid w:val="00AD034F"/>
    <w:rsid w:val="00AD07A1"/>
    <w:rsid w:val="00AD7023"/>
    <w:rsid w:val="00AE19A6"/>
    <w:rsid w:val="00AE34EF"/>
    <w:rsid w:val="00AE3CAE"/>
    <w:rsid w:val="00AE698E"/>
    <w:rsid w:val="00AF3820"/>
    <w:rsid w:val="00AF69B1"/>
    <w:rsid w:val="00AF6B48"/>
    <w:rsid w:val="00AF75DB"/>
    <w:rsid w:val="00B17086"/>
    <w:rsid w:val="00B20612"/>
    <w:rsid w:val="00B2146B"/>
    <w:rsid w:val="00B265B6"/>
    <w:rsid w:val="00B266FF"/>
    <w:rsid w:val="00B27DAA"/>
    <w:rsid w:val="00B30A9C"/>
    <w:rsid w:val="00B36BE5"/>
    <w:rsid w:val="00B36E11"/>
    <w:rsid w:val="00B412A9"/>
    <w:rsid w:val="00B4459D"/>
    <w:rsid w:val="00B51731"/>
    <w:rsid w:val="00B5536C"/>
    <w:rsid w:val="00B55577"/>
    <w:rsid w:val="00B559A3"/>
    <w:rsid w:val="00B61121"/>
    <w:rsid w:val="00B63603"/>
    <w:rsid w:val="00B63D37"/>
    <w:rsid w:val="00B67D2B"/>
    <w:rsid w:val="00B71605"/>
    <w:rsid w:val="00B7605C"/>
    <w:rsid w:val="00B76BF0"/>
    <w:rsid w:val="00B772E0"/>
    <w:rsid w:val="00B85F3B"/>
    <w:rsid w:val="00B913EB"/>
    <w:rsid w:val="00B9282B"/>
    <w:rsid w:val="00B92A30"/>
    <w:rsid w:val="00BA0EBC"/>
    <w:rsid w:val="00BA7E73"/>
    <w:rsid w:val="00BB08D8"/>
    <w:rsid w:val="00BB79E9"/>
    <w:rsid w:val="00BC1F2C"/>
    <w:rsid w:val="00BC24A4"/>
    <w:rsid w:val="00BC3883"/>
    <w:rsid w:val="00BC3B24"/>
    <w:rsid w:val="00BE1DCF"/>
    <w:rsid w:val="00BE2EC6"/>
    <w:rsid w:val="00BE6918"/>
    <w:rsid w:val="00BE6DD9"/>
    <w:rsid w:val="00BE76C6"/>
    <w:rsid w:val="00BF4A35"/>
    <w:rsid w:val="00BF4B2B"/>
    <w:rsid w:val="00C04A12"/>
    <w:rsid w:val="00C11CA1"/>
    <w:rsid w:val="00C120F4"/>
    <w:rsid w:val="00C155D3"/>
    <w:rsid w:val="00C17C55"/>
    <w:rsid w:val="00C20217"/>
    <w:rsid w:val="00C31544"/>
    <w:rsid w:val="00C3652C"/>
    <w:rsid w:val="00C36D5A"/>
    <w:rsid w:val="00C37AC5"/>
    <w:rsid w:val="00C4270C"/>
    <w:rsid w:val="00C43EE4"/>
    <w:rsid w:val="00C52C12"/>
    <w:rsid w:val="00C62778"/>
    <w:rsid w:val="00C643CF"/>
    <w:rsid w:val="00C6522F"/>
    <w:rsid w:val="00C6695F"/>
    <w:rsid w:val="00C74A79"/>
    <w:rsid w:val="00C74DBA"/>
    <w:rsid w:val="00C809DD"/>
    <w:rsid w:val="00C82FD4"/>
    <w:rsid w:val="00C846EA"/>
    <w:rsid w:val="00C8508C"/>
    <w:rsid w:val="00C90F90"/>
    <w:rsid w:val="00C92358"/>
    <w:rsid w:val="00C937DD"/>
    <w:rsid w:val="00C94459"/>
    <w:rsid w:val="00C94EAC"/>
    <w:rsid w:val="00CA1245"/>
    <w:rsid w:val="00CA56AB"/>
    <w:rsid w:val="00CA7929"/>
    <w:rsid w:val="00CA7F76"/>
    <w:rsid w:val="00CB1502"/>
    <w:rsid w:val="00CB4296"/>
    <w:rsid w:val="00CB6598"/>
    <w:rsid w:val="00CB7EC3"/>
    <w:rsid w:val="00CC0273"/>
    <w:rsid w:val="00CC79DD"/>
    <w:rsid w:val="00CD1BF0"/>
    <w:rsid w:val="00CE1E45"/>
    <w:rsid w:val="00CE3168"/>
    <w:rsid w:val="00CF18DC"/>
    <w:rsid w:val="00CF36F9"/>
    <w:rsid w:val="00CF41F3"/>
    <w:rsid w:val="00D0130B"/>
    <w:rsid w:val="00D03A43"/>
    <w:rsid w:val="00D04054"/>
    <w:rsid w:val="00D07450"/>
    <w:rsid w:val="00D10E49"/>
    <w:rsid w:val="00D1131A"/>
    <w:rsid w:val="00D12015"/>
    <w:rsid w:val="00D17DA9"/>
    <w:rsid w:val="00D20E19"/>
    <w:rsid w:val="00D356C3"/>
    <w:rsid w:val="00D362BA"/>
    <w:rsid w:val="00D36B00"/>
    <w:rsid w:val="00D36E3A"/>
    <w:rsid w:val="00D3767E"/>
    <w:rsid w:val="00D40951"/>
    <w:rsid w:val="00D447EF"/>
    <w:rsid w:val="00D45D33"/>
    <w:rsid w:val="00D50A78"/>
    <w:rsid w:val="00D55044"/>
    <w:rsid w:val="00D62A88"/>
    <w:rsid w:val="00D635C5"/>
    <w:rsid w:val="00D636E3"/>
    <w:rsid w:val="00D75AF4"/>
    <w:rsid w:val="00D821C7"/>
    <w:rsid w:val="00D94A76"/>
    <w:rsid w:val="00DA288F"/>
    <w:rsid w:val="00DA69B4"/>
    <w:rsid w:val="00DB21EF"/>
    <w:rsid w:val="00DB6095"/>
    <w:rsid w:val="00DB69E2"/>
    <w:rsid w:val="00DB6E74"/>
    <w:rsid w:val="00DC0B64"/>
    <w:rsid w:val="00DC0D7C"/>
    <w:rsid w:val="00DC5075"/>
    <w:rsid w:val="00DC5284"/>
    <w:rsid w:val="00DC5C66"/>
    <w:rsid w:val="00DD0398"/>
    <w:rsid w:val="00DD0446"/>
    <w:rsid w:val="00DD05F0"/>
    <w:rsid w:val="00DD4B55"/>
    <w:rsid w:val="00DE3978"/>
    <w:rsid w:val="00DE3AEF"/>
    <w:rsid w:val="00DE3B36"/>
    <w:rsid w:val="00DE66B3"/>
    <w:rsid w:val="00DE71F8"/>
    <w:rsid w:val="00DE7335"/>
    <w:rsid w:val="00DF0496"/>
    <w:rsid w:val="00DF4174"/>
    <w:rsid w:val="00DF4BC9"/>
    <w:rsid w:val="00E00D08"/>
    <w:rsid w:val="00E02A92"/>
    <w:rsid w:val="00E03D63"/>
    <w:rsid w:val="00E112FF"/>
    <w:rsid w:val="00E2023F"/>
    <w:rsid w:val="00E25C28"/>
    <w:rsid w:val="00E309D7"/>
    <w:rsid w:val="00E34319"/>
    <w:rsid w:val="00E401DA"/>
    <w:rsid w:val="00E471B2"/>
    <w:rsid w:val="00E47F77"/>
    <w:rsid w:val="00E50205"/>
    <w:rsid w:val="00E50604"/>
    <w:rsid w:val="00E602AD"/>
    <w:rsid w:val="00E61041"/>
    <w:rsid w:val="00E653FB"/>
    <w:rsid w:val="00E72E8E"/>
    <w:rsid w:val="00E737F6"/>
    <w:rsid w:val="00E740E5"/>
    <w:rsid w:val="00E74419"/>
    <w:rsid w:val="00E74617"/>
    <w:rsid w:val="00E81584"/>
    <w:rsid w:val="00E81849"/>
    <w:rsid w:val="00E81CE7"/>
    <w:rsid w:val="00E82C74"/>
    <w:rsid w:val="00E86D64"/>
    <w:rsid w:val="00E90674"/>
    <w:rsid w:val="00EA03BA"/>
    <w:rsid w:val="00EA0DE9"/>
    <w:rsid w:val="00EA2755"/>
    <w:rsid w:val="00EA5C34"/>
    <w:rsid w:val="00EA7B94"/>
    <w:rsid w:val="00EB14B2"/>
    <w:rsid w:val="00EB30EF"/>
    <w:rsid w:val="00EB49C8"/>
    <w:rsid w:val="00EB5AE3"/>
    <w:rsid w:val="00EB7EB0"/>
    <w:rsid w:val="00EC06B9"/>
    <w:rsid w:val="00EC34BE"/>
    <w:rsid w:val="00EC3FF5"/>
    <w:rsid w:val="00EC68F9"/>
    <w:rsid w:val="00ED146B"/>
    <w:rsid w:val="00ED15BA"/>
    <w:rsid w:val="00ED455C"/>
    <w:rsid w:val="00ED6683"/>
    <w:rsid w:val="00EE1A11"/>
    <w:rsid w:val="00EE50CC"/>
    <w:rsid w:val="00EE564E"/>
    <w:rsid w:val="00EF4258"/>
    <w:rsid w:val="00EF52C9"/>
    <w:rsid w:val="00F07AA9"/>
    <w:rsid w:val="00F10A63"/>
    <w:rsid w:val="00F11C83"/>
    <w:rsid w:val="00F12AC2"/>
    <w:rsid w:val="00F13231"/>
    <w:rsid w:val="00F142F0"/>
    <w:rsid w:val="00F20F24"/>
    <w:rsid w:val="00F356D9"/>
    <w:rsid w:val="00F421F2"/>
    <w:rsid w:val="00F46C91"/>
    <w:rsid w:val="00F51E1B"/>
    <w:rsid w:val="00F53642"/>
    <w:rsid w:val="00F53D07"/>
    <w:rsid w:val="00F548E5"/>
    <w:rsid w:val="00F54F52"/>
    <w:rsid w:val="00F61098"/>
    <w:rsid w:val="00F7284A"/>
    <w:rsid w:val="00F73A23"/>
    <w:rsid w:val="00F7663A"/>
    <w:rsid w:val="00F8164B"/>
    <w:rsid w:val="00F865D5"/>
    <w:rsid w:val="00F87B03"/>
    <w:rsid w:val="00F9579B"/>
    <w:rsid w:val="00FA0A8E"/>
    <w:rsid w:val="00FB3476"/>
    <w:rsid w:val="00FC0F6B"/>
    <w:rsid w:val="00FC48B2"/>
    <w:rsid w:val="00FD3D4E"/>
    <w:rsid w:val="00FE2BE4"/>
    <w:rsid w:val="00FE58D8"/>
    <w:rsid w:val="00FE6753"/>
    <w:rsid w:val="00FF0081"/>
    <w:rsid w:val="00FF1207"/>
    <w:rsid w:val="00FF3F56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F49826D-A920-438F-8241-1540F65A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80B"/>
    <w:rPr>
      <w:lang w:val="es-ES_tradnl"/>
    </w:rPr>
  </w:style>
  <w:style w:type="paragraph" w:styleId="Heading1">
    <w:name w:val="heading 1"/>
    <w:basedOn w:val="Normal"/>
    <w:next w:val="Normal"/>
    <w:qFormat/>
    <w:rsid w:val="0020180B"/>
    <w:pPr>
      <w:keepNext/>
      <w:jc w:val="center"/>
      <w:outlineLvl w:val="0"/>
    </w:pPr>
    <w:rPr>
      <w:b/>
      <w:bCs/>
      <w:color w:val="333399"/>
      <w:sz w:val="24"/>
    </w:rPr>
  </w:style>
  <w:style w:type="paragraph" w:styleId="Heading2">
    <w:name w:val="heading 2"/>
    <w:basedOn w:val="Normal"/>
    <w:next w:val="Normal"/>
    <w:qFormat/>
    <w:rsid w:val="0020180B"/>
    <w:pPr>
      <w:keepNext/>
      <w:jc w:val="center"/>
      <w:outlineLvl w:val="1"/>
    </w:pPr>
    <w:rPr>
      <w:b/>
      <w:bCs/>
      <w:color w:val="000000"/>
      <w:sz w:val="28"/>
      <w:u w:val="single"/>
    </w:rPr>
  </w:style>
  <w:style w:type="paragraph" w:styleId="Heading3">
    <w:name w:val="heading 3"/>
    <w:basedOn w:val="Normal"/>
    <w:next w:val="Normal"/>
    <w:qFormat/>
    <w:rsid w:val="0020180B"/>
    <w:pPr>
      <w:keepNext/>
      <w:outlineLvl w:val="2"/>
    </w:pPr>
    <w:rPr>
      <w:rFonts w:ascii="Arial" w:hAnsi="Arial" w:cs="Arial"/>
      <w:color w:val="000000"/>
      <w:sz w:val="24"/>
      <w:lang w:val="es-MX"/>
    </w:rPr>
  </w:style>
  <w:style w:type="paragraph" w:styleId="Heading4">
    <w:name w:val="heading 4"/>
    <w:basedOn w:val="Normal"/>
    <w:next w:val="Normal"/>
    <w:qFormat/>
    <w:rsid w:val="0020180B"/>
    <w:pPr>
      <w:keepNext/>
      <w:widowControl w:val="0"/>
      <w:outlineLvl w:val="3"/>
    </w:pPr>
    <w:rPr>
      <w:b/>
      <w:snapToGrid w:val="0"/>
      <w:sz w:val="24"/>
      <w:u w:val="single"/>
      <w:lang w:val="es-ES"/>
    </w:rPr>
  </w:style>
  <w:style w:type="paragraph" w:styleId="Heading5">
    <w:name w:val="heading 5"/>
    <w:basedOn w:val="Normal"/>
    <w:next w:val="Normal"/>
    <w:qFormat/>
    <w:rsid w:val="0020180B"/>
    <w:pPr>
      <w:keepNext/>
      <w:widowControl w:val="0"/>
      <w:jc w:val="center"/>
      <w:outlineLvl w:val="4"/>
    </w:pPr>
    <w:rPr>
      <w:snapToGrid w:val="0"/>
      <w:sz w:val="24"/>
      <w:lang w:val="es-ES"/>
    </w:rPr>
  </w:style>
  <w:style w:type="paragraph" w:styleId="Heading6">
    <w:name w:val="heading 6"/>
    <w:basedOn w:val="Normal"/>
    <w:next w:val="Normal"/>
    <w:qFormat/>
    <w:rsid w:val="0020180B"/>
    <w:pPr>
      <w:keepNext/>
      <w:widowControl w:val="0"/>
      <w:outlineLvl w:val="5"/>
    </w:pPr>
    <w:rPr>
      <w:snapToGrid w:val="0"/>
      <w:sz w:val="24"/>
      <w:lang w:val="es-ES"/>
    </w:rPr>
  </w:style>
  <w:style w:type="paragraph" w:styleId="Heading7">
    <w:name w:val="heading 7"/>
    <w:basedOn w:val="Normal"/>
    <w:next w:val="Normal"/>
    <w:qFormat/>
    <w:rsid w:val="0020180B"/>
    <w:pPr>
      <w:keepNext/>
      <w:ind w:firstLine="5670"/>
      <w:jc w:val="center"/>
      <w:outlineLvl w:val="6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0180B"/>
    <w:pPr>
      <w:jc w:val="right"/>
    </w:pPr>
    <w:rPr>
      <w:sz w:val="24"/>
    </w:rPr>
  </w:style>
  <w:style w:type="paragraph" w:styleId="Header">
    <w:name w:val="header"/>
    <w:basedOn w:val="Normal"/>
    <w:link w:val="HeaderChar"/>
    <w:uiPriority w:val="99"/>
    <w:rsid w:val="0020180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20180B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20180B"/>
    <w:pPr>
      <w:jc w:val="both"/>
    </w:pPr>
    <w:rPr>
      <w:color w:val="000000"/>
    </w:rPr>
  </w:style>
  <w:style w:type="paragraph" w:styleId="BodyText2">
    <w:name w:val="Body Text 2"/>
    <w:basedOn w:val="Normal"/>
    <w:rsid w:val="0020180B"/>
    <w:pPr>
      <w:jc w:val="both"/>
    </w:pPr>
    <w:rPr>
      <w:sz w:val="24"/>
    </w:rPr>
  </w:style>
  <w:style w:type="paragraph" w:styleId="Title">
    <w:name w:val="Title"/>
    <w:basedOn w:val="Normal"/>
    <w:qFormat/>
    <w:rsid w:val="0020180B"/>
    <w:pPr>
      <w:jc w:val="center"/>
    </w:pPr>
    <w:rPr>
      <w:color w:val="000000"/>
      <w:sz w:val="28"/>
    </w:rPr>
  </w:style>
  <w:style w:type="paragraph" w:styleId="BodyTextIndent">
    <w:name w:val="Body Text Indent"/>
    <w:basedOn w:val="Normal"/>
    <w:rsid w:val="0020180B"/>
    <w:pPr>
      <w:ind w:firstLine="3828"/>
      <w:jc w:val="both"/>
    </w:pPr>
    <w:rPr>
      <w:sz w:val="24"/>
    </w:rPr>
  </w:style>
  <w:style w:type="paragraph" w:styleId="BodyTextIndent2">
    <w:name w:val="Body Text Indent 2"/>
    <w:basedOn w:val="Normal"/>
    <w:rsid w:val="0020180B"/>
    <w:pPr>
      <w:ind w:firstLine="3261"/>
      <w:jc w:val="both"/>
    </w:pPr>
    <w:rPr>
      <w:sz w:val="24"/>
      <w:lang w:val="es-ES"/>
    </w:rPr>
  </w:style>
  <w:style w:type="paragraph" w:styleId="BodyTextIndent3">
    <w:name w:val="Body Text Indent 3"/>
    <w:basedOn w:val="Normal"/>
    <w:rsid w:val="0020180B"/>
    <w:pPr>
      <w:ind w:firstLine="3544"/>
      <w:jc w:val="both"/>
    </w:pPr>
    <w:rPr>
      <w:rFonts w:ascii="Arial" w:hAnsi="Arial" w:cs="Arial"/>
      <w:color w:val="000000"/>
      <w:szCs w:val="13"/>
    </w:rPr>
  </w:style>
  <w:style w:type="paragraph" w:styleId="BodyText3">
    <w:name w:val="Body Text 3"/>
    <w:basedOn w:val="Normal"/>
    <w:rsid w:val="0020180B"/>
    <w:pPr>
      <w:jc w:val="both"/>
    </w:pPr>
    <w:rPr>
      <w:rFonts w:ascii="Arial" w:hAnsi="Arial" w:cs="Arial"/>
      <w:color w:val="000000"/>
      <w:sz w:val="24"/>
      <w:lang w:val="es-MX"/>
    </w:rPr>
  </w:style>
  <w:style w:type="paragraph" w:customStyle="1" w:styleId="ecxmsonormal">
    <w:name w:val="ecxmsonormal"/>
    <w:basedOn w:val="Normal"/>
    <w:rsid w:val="005C6F02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9A2461"/>
    <w:rPr>
      <w:lang w:val="es-ES_tradnl" w:eastAsia="es-ES"/>
    </w:rPr>
  </w:style>
  <w:style w:type="table" w:styleId="TableGrid">
    <w:name w:val="Table Grid"/>
    <w:basedOn w:val="TableNormal"/>
    <w:uiPriority w:val="59"/>
    <w:rsid w:val="009A24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10F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ED9"/>
    <w:pPr>
      <w:spacing w:before="100" w:beforeAutospacing="1" w:after="100" w:afterAutospacing="1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ervas@casaserran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ngreso\CONVENIO%20TIP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C0E0F-33DD-4A94-834D-45A9B349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CONVENIO TIPO.dot</Template>
  <TotalTime>1078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Huerta Grande - Sierras de Córdoba</vt:lpstr>
      <vt:lpstr>Huerta Grande - Sierras de Córdoba </vt:lpstr>
    </vt:vector>
  </TitlesOfParts>
  <Company>Casa Serrana - OSPEC</Company>
  <LinksUpToDate>false</LinksUpToDate>
  <CharactersWithSpaces>3048</CharactersWithSpaces>
  <SharedDoc>false</SharedDoc>
  <HLinks>
    <vt:vector size="6" baseType="variant">
      <vt:variant>
        <vt:i4>5505073</vt:i4>
      </vt:variant>
      <vt:variant>
        <vt:i4>0</vt:i4>
      </vt:variant>
      <vt:variant>
        <vt:i4>0</vt:i4>
      </vt:variant>
      <vt:variant>
        <vt:i4>5</vt:i4>
      </vt:variant>
      <vt:variant>
        <vt:lpwstr>mailto:reservas@casaserrana.com.ar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Huerta Grande - Sierras de Córdoba</dc:title>
  <dc:subject/>
  <dc:creator>Turismo</dc:creator>
  <cp:keywords/>
  <cp:lastModifiedBy>Garcia, Gonzalo</cp:lastModifiedBy>
  <cp:revision>9</cp:revision>
  <cp:lastPrinted>2014-12-22T19:28:00Z</cp:lastPrinted>
  <dcterms:created xsi:type="dcterms:W3CDTF">2015-12-06T20:32:00Z</dcterms:created>
  <dcterms:modified xsi:type="dcterms:W3CDTF">2016-01-21T21:25:00Z</dcterms:modified>
</cp:coreProperties>
</file>